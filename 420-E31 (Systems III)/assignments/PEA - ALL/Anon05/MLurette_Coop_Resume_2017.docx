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A4ADB" w14:textId="77777777" w:rsidR="00C40C8B" w:rsidRPr="00DA73B9" w:rsidRDefault="00AB137A">
      <w:pPr>
        <w:pStyle w:val="Title"/>
        <w:rPr>
          <w:lang w:val="fr-FR"/>
        </w:rPr>
      </w:pPr>
      <w:sdt>
        <w:sdtPr>
          <w:rPr>
            <w:lang w:val="fr-FR"/>
          </w:rPr>
          <w:alias w:val="Your Name"/>
          <w:tag w:val=""/>
          <w:id w:val="1246310863"/>
          <w:placeholder>
            <w:docPart w:val="019092A4A1D14ADA9A092C2DD29A2924"/>
          </w:placeholder>
          <w:temporary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="00716B12" w:rsidRPr="00DA73B9">
            <w:rPr>
              <w:lang w:val="fr-FR"/>
            </w:rPr>
            <w:t>Martin Lurette</w:t>
          </w:r>
        </w:sdtContent>
      </w:sdt>
    </w:p>
    <w:p w14:paraId="76F6AC44" w14:textId="77777777" w:rsidR="00C40C8B" w:rsidRPr="00DA73B9" w:rsidRDefault="00C41237">
      <w:pPr>
        <w:rPr>
          <w:lang w:val="fr-FR"/>
        </w:rPr>
      </w:pPr>
      <w:r>
        <w:rPr>
          <w:lang w:val="fr-FR"/>
        </w:rPr>
        <w:t>19-45 rue Lesage</w:t>
      </w:r>
      <w:r w:rsidR="00934155">
        <w:rPr>
          <w:lang w:val="fr-FR"/>
        </w:rPr>
        <w:t>, Gatineau QC</w:t>
      </w:r>
      <w:r w:rsidR="00172A52">
        <w:rPr>
          <w:lang w:val="fr-FR"/>
        </w:rPr>
        <w:t xml:space="preserve"> </w:t>
      </w:r>
      <w:r w:rsidR="0056618A" w:rsidRPr="00DA73B9">
        <w:rPr>
          <w:lang w:val="fr-FR"/>
        </w:rPr>
        <w:t>| </w:t>
      </w:r>
      <w:r w:rsidR="00716B12" w:rsidRPr="00DA73B9">
        <w:rPr>
          <w:lang w:val="fr-FR"/>
        </w:rPr>
        <w:t>(613) 404-8784</w:t>
      </w:r>
      <w:r w:rsidR="0056618A" w:rsidRPr="00DA73B9">
        <w:rPr>
          <w:lang w:val="fr-FR"/>
        </w:rPr>
        <w:t> | </w:t>
      </w:r>
      <w:r w:rsidR="00716B12" w:rsidRPr="00DA73B9">
        <w:rPr>
          <w:lang w:val="fr-FR"/>
        </w:rPr>
        <w:t>mlurette@hotmail.com</w:t>
      </w:r>
    </w:p>
    <w:sdt>
      <w:sdtPr>
        <w:id w:val="495469907"/>
        <w:placeholder>
          <w:docPart w:val="48485B5107D64214BAE952C1B354C2E4"/>
        </w:placeholder>
        <w:temporary/>
        <w:showingPlcHdr/>
        <w15:appearance w15:val="hidden"/>
      </w:sdtPr>
      <w:sdtEndPr/>
      <w:sdtContent>
        <w:p w14:paraId="703B9E71" w14:textId="77777777" w:rsidR="00C40C8B" w:rsidRPr="005B6252" w:rsidRDefault="0056618A" w:rsidP="005B6252">
          <w:pPr>
            <w:pStyle w:val="Heading1"/>
          </w:pPr>
          <w:r w:rsidRPr="005B6252">
            <w:t>Skills &amp; Abilities</w:t>
          </w:r>
        </w:p>
      </w:sdtContent>
    </w:sdt>
    <w:p w14:paraId="3A3A4B10" w14:textId="77777777" w:rsidR="009A09E4" w:rsidRDefault="009A09E4" w:rsidP="009A09E4">
      <w:pPr>
        <w:pStyle w:val="ListBullet"/>
        <w:numPr>
          <w:ilvl w:val="0"/>
          <w:numId w:val="11"/>
        </w:numPr>
      </w:pPr>
      <w:r>
        <w:t>Fluently bilingual in English and French (written and spoken)</w:t>
      </w:r>
      <w:r w:rsidR="00DA56FB">
        <w:t>.</w:t>
      </w:r>
    </w:p>
    <w:p w14:paraId="695E81F2" w14:textId="4328A2BA" w:rsidR="009A09E4" w:rsidRDefault="000D4788" w:rsidP="009A09E4">
      <w:pPr>
        <w:pStyle w:val="ListBullet"/>
        <w:numPr>
          <w:ilvl w:val="0"/>
          <w:numId w:val="11"/>
        </w:numPr>
      </w:pPr>
      <w:r>
        <w:t xml:space="preserve">Proficient in Java, HTML, CSS, </w:t>
      </w:r>
      <w:r w:rsidR="009A09E4">
        <w:t>Bootstrap, JavaScript</w:t>
      </w:r>
      <w:r w:rsidR="00C9558C">
        <w:t>,</w:t>
      </w:r>
      <w:r w:rsidR="00206C15">
        <w:t xml:space="preserve"> </w:t>
      </w:r>
      <w:r w:rsidR="00186292">
        <w:t>Node.js, Ajax, PHP, SQL</w:t>
      </w:r>
      <w:r w:rsidR="004B3AB9">
        <w:t xml:space="preserve">, PL/SQL, C#, </w:t>
      </w:r>
      <w:r w:rsidR="004018F3">
        <w:t>.NET framework</w:t>
      </w:r>
      <w:r w:rsidR="004B3AB9">
        <w:t>, Agile development</w:t>
      </w:r>
      <w:r w:rsidR="00C9558C">
        <w:t xml:space="preserve">, PowerShell, </w:t>
      </w:r>
      <w:proofErr w:type="spellStart"/>
      <w:r w:rsidR="00C9558C">
        <w:t>PowerCLI</w:t>
      </w:r>
      <w:proofErr w:type="spellEnd"/>
      <w:r w:rsidR="00C9558C">
        <w:t>, Bash, Batch, Visual Basic</w:t>
      </w:r>
      <w:r w:rsidR="008051B4">
        <w:t xml:space="preserve">, </w:t>
      </w:r>
      <w:proofErr w:type="spellStart"/>
      <w:r w:rsidR="008051B4">
        <w:t>Genero</w:t>
      </w:r>
      <w:proofErr w:type="spellEnd"/>
      <w:r w:rsidR="008051B4">
        <w:t xml:space="preserve"> BDL, XSL, XML, YAML</w:t>
      </w:r>
      <w:r w:rsidR="00DA56FB">
        <w:t>.</w:t>
      </w:r>
    </w:p>
    <w:p w14:paraId="69AC18A6" w14:textId="77777777" w:rsidR="00E70B67" w:rsidRDefault="00E70B67" w:rsidP="009A09E4">
      <w:pPr>
        <w:pStyle w:val="ListBullet"/>
        <w:numPr>
          <w:ilvl w:val="0"/>
          <w:numId w:val="11"/>
        </w:numPr>
      </w:pPr>
      <w:r>
        <w:t xml:space="preserve">Comfortable using development tools such as Eclipse, Notepad++, Atom, Dreamweaver, VMware, </w:t>
      </w:r>
      <w:proofErr w:type="spellStart"/>
      <w:r>
        <w:t>VSphere</w:t>
      </w:r>
      <w:proofErr w:type="spellEnd"/>
      <w:r>
        <w:t xml:space="preserve">, Visual Studio, </w:t>
      </w:r>
      <w:proofErr w:type="spellStart"/>
      <w:r>
        <w:t>PHPStorm</w:t>
      </w:r>
      <w:proofErr w:type="spellEnd"/>
      <w:r w:rsidR="003D74BD">
        <w:t>, Oracle SQL</w:t>
      </w:r>
      <w:r>
        <w:t xml:space="preserve"> </w:t>
      </w:r>
      <w:proofErr w:type="spellStart"/>
      <w:r>
        <w:t>DataModeler</w:t>
      </w:r>
      <w:proofErr w:type="spellEnd"/>
      <w:r>
        <w:t xml:space="preserve">, </w:t>
      </w:r>
      <w:r w:rsidR="003D74BD">
        <w:t xml:space="preserve">Oracle </w:t>
      </w:r>
      <w:r>
        <w:t>SQL Developer</w:t>
      </w:r>
      <w:r w:rsidR="004B3AB9">
        <w:t>.</w:t>
      </w:r>
    </w:p>
    <w:p w14:paraId="0A3A7C30" w14:textId="77777777" w:rsidR="00DA56FB" w:rsidRDefault="00DA56FB" w:rsidP="009A09E4">
      <w:pPr>
        <w:pStyle w:val="ListBullet"/>
        <w:numPr>
          <w:ilvl w:val="0"/>
          <w:numId w:val="11"/>
        </w:numPr>
      </w:pPr>
      <w:r>
        <w:t>Network administration, TCP/IP networking.</w:t>
      </w:r>
      <w:bookmarkStart w:id="0" w:name="_GoBack"/>
      <w:bookmarkEnd w:id="0"/>
    </w:p>
    <w:p w14:paraId="00BAF5CA" w14:textId="77777777" w:rsidR="00DA56FB" w:rsidRDefault="00DA56FB" w:rsidP="009A09E4">
      <w:pPr>
        <w:pStyle w:val="ListBullet"/>
        <w:numPr>
          <w:ilvl w:val="0"/>
          <w:numId w:val="11"/>
        </w:numPr>
      </w:pPr>
      <w:r>
        <w:t>Comfortable using, maintaining</w:t>
      </w:r>
      <w:r w:rsidR="00AF0227">
        <w:t>, troubleshooting</w:t>
      </w:r>
      <w:r>
        <w:t xml:space="preserve"> and installing different operating systems such as: </w:t>
      </w:r>
      <w:r w:rsidR="00AF0227">
        <w:t>Windows 10, Windows 8, Windows 7, LINUX</w:t>
      </w:r>
      <w:r w:rsidR="00E70B67">
        <w:t xml:space="preserve">, </w:t>
      </w:r>
      <w:proofErr w:type="spellStart"/>
      <w:r w:rsidR="00E70B67">
        <w:t>RedHat</w:t>
      </w:r>
      <w:proofErr w:type="spellEnd"/>
      <w:r w:rsidR="00E70B67">
        <w:t xml:space="preserve">, </w:t>
      </w:r>
      <w:r w:rsidR="004B3AB9">
        <w:t>Mac OS.</w:t>
      </w:r>
    </w:p>
    <w:p w14:paraId="1F73EA47" w14:textId="77777777" w:rsidR="009A09E4" w:rsidRDefault="009A09E4" w:rsidP="009A09E4">
      <w:pPr>
        <w:pStyle w:val="ListBullet"/>
        <w:numPr>
          <w:ilvl w:val="0"/>
          <w:numId w:val="11"/>
        </w:numPr>
      </w:pPr>
      <w:r>
        <w:t>Excellent communication</w:t>
      </w:r>
      <w:r w:rsidR="00A03F9C">
        <w:t xml:space="preserve"> and leadership</w:t>
      </w:r>
      <w:r>
        <w:t xml:space="preserve"> skills developed through experience teaching English as a second language</w:t>
      </w:r>
      <w:r w:rsidR="00DA56FB">
        <w:t>.</w:t>
      </w:r>
    </w:p>
    <w:p w14:paraId="3CEF597F" w14:textId="77777777" w:rsidR="009A09E4" w:rsidRDefault="009A09E4" w:rsidP="009A09E4">
      <w:pPr>
        <w:pStyle w:val="ListBullet"/>
        <w:numPr>
          <w:ilvl w:val="0"/>
          <w:numId w:val="11"/>
        </w:numPr>
      </w:pPr>
      <w:r>
        <w:t>Comfortable working with or without supervision. Able to manage time effectively.</w:t>
      </w:r>
    </w:p>
    <w:p w14:paraId="454928DA" w14:textId="77777777" w:rsidR="009A09E4" w:rsidRDefault="009A09E4" w:rsidP="000D4788">
      <w:pPr>
        <w:pStyle w:val="ListBullet"/>
        <w:numPr>
          <w:ilvl w:val="0"/>
          <w:numId w:val="11"/>
        </w:numPr>
      </w:pPr>
      <w:r>
        <w:t>Enjoy taking on new challenges.</w:t>
      </w:r>
    </w:p>
    <w:p w14:paraId="22B10EE9" w14:textId="77777777" w:rsidR="000D4788" w:rsidRDefault="009A09E4" w:rsidP="000D4788">
      <w:pPr>
        <w:pStyle w:val="ListBullet"/>
        <w:numPr>
          <w:ilvl w:val="0"/>
          <w:numId w:val="11"/>
        </w:numPr>
      </w:pPr>
      <w:r>
        <w:t>Able to adapt to new and changing conditions.</w:t>
      </w:r>
    </w:p>
    <w:sdt>
      <w:sdtPr>
        <w:id w:val="1494989950"/>
        <w:placeholder>
          <w:docPart w:val="D91FFBFFE02D4059B69C91A9DE2A14EF"/>
        </w:placeholder>
        <w:temporary/>
        <w:showingPlcHdr/>
        <w15:appearance w15:val="hidden"/>
      </w:sdtPr>
      <w:sdtEndPr/>
      <w:sdtContent>
        <w:p w14:paraId="7D95C0B4" w14:textId="77777777" w:rsidR="00C40C8B" w:rsidRPr="005B6252" w:rsidRDefault="0056618A" w:rsidP="005B6252">
          <w:pPr>
            <w:pStyle w:val="Heading1"/>
          </w:pPr>
          <w:r w:rsidRPr="005B6252">
            <w:t>Experience</w:t>
          </w:r>
        </w:p>
      </w:sdtContent>
    </w:sdt>
    <w:p w14:paraId="03106B0F" w14:textId="3C75D79C" w:rsidR="00562D7E" w:rsidRDefault="002F134F" w:rsidP="00562D7E">
      <w:pPr>
        <w:pStyle w:val="Heading2"/>
      </w:pPr>
      <w:r>
        <w:t>Student Developper</w:t>
      </w:r>
      <w:r w:rsidR="00562D7E">
        <w:t xml:space="preserve"> | Versaterm inc. | 2300 C</w:t>
      </w:r>
      <w:r>
        <w:t>arling ave, ottawa on | may 2017-August 2017</w:t>
      </w:r>
    </w:p>
    <w:p w14:paraId="4E5E045A" w14:textId="63F89815" w:rsidR="00562D7E" w:rsidRDefault="002F134F" w:rsidP="002F134F">
      <w:pPr>
        <w:pStyle w:val="ListParagraph"/>
        <w:numPr>
          <w:ilvl w:val="0"/>
          <w:numId w:val="8"/>
        </w:numPr>
      </w:pPr>
      <w:r>
        <w:t>Worked as part of the US Records Management System team</w:t>
      </w:r>
    </w:p>
    <w:p w14:paraId="52EF5B5C" w14:textId="28050D0F" w:rsidR="004C5FAB" w:rsidRDefault="004C5FAB" w:rsidP="002F134F">
      <w:pPr>
        <w:pStyle w:val="ListParagraph"/>
        <w:numPr>
          <w:ilvl w:val="0"/>
          <w:numId w:val="8"/>
        </w:numPr>
      </w:pPr>
      <w:r>
        <w:t>Implemented string localization and statistical extracts to existing code.</w:t>
      </w:r>
    </w:p>
    <w:p w14:paraId="64D2BC2F" w14:textId="5752E180" w:rsidR="004C5FAB" w:rsidRDefault="004C5FAB" w:rsidP="002F134F">
      <w:pPr>
        <w:pStyle w:val="ListParagraph"/>
        <w:numPr>
          <w:ilvl w:val="0"/>
          <w:numId w:val="8"/>
        </w:numPr>
      </w:pPr>
      <w:r>
        <w:t>Created automated test cases using an in-house test engine.</w:t>
      </w:r>
    </w:p>
    <w:p w14:paraId="21A1BD2D" w14:textId="22542B8F" w:rsidR="004C5FAB" w:rsidRDefault="004C5FAB" w:rsidP="002F134F">
      <w:pPr>
        <w:pStyle w:val="ListParagraph"/>
        <w:numPr>
          <w:ilvl w:val="0"/>
          <w:numId w:val="8"/>
        </w:numPr>
      </w:pPr>
      <w:r>
        <w:t>Created a prototype to help users intuitively and visually create relationships between entities.</w:t>
      </w:r>
    </w:p>
    <w:p w14:paraId="426014A4" w14:textId="4D0D895A" w:rsidR="004C5FAB" w:rsidRDefault="004C5FAB" w:rsidP="002F134F">
      <w:pPr>
        <w:pStyle w:val="ListParagraph"/>
        <w:numPr>
          <w:ilvl w:val="0"/>
          <w:numId w:val="8"/>
        </w:numPr>
      </w:pPr>
      <w:r>
        <w:t>Added an update to a deployment tool to help reduce time spend downloading patches and updates</w:t>
      </w:r>
    </w:p>
    <w:p w14:paraId="750EC534" w14:textId="6AD6D2B3" w:rsidR="00206C15" w:rsidRDefault="00206C15" w:rsidP="00747094">
      <w:pPr>
        <w:pStyle w:val="Heading2"/>
      </w:pPr>
      <w:r>
        <w:t>IT PROgrammer Co-op | Versaterm inc. | 2300 Carling ave, ottawa on | may 2016-August 2016</w:t>
      </w:r>
    </w:p>
    <w:p w14:paraId="52B059FE" w14:textId="77777777" w:rsidR="00206C15" w:rsidRDefault="00206C15" w:rsidP="00206C15">
      <w:pPr>
        <w:pStyle w:val="ListParagraph"/>
        <w:numPr>
          <w:ilvl w:val="0"/>
          <w:numId w:val="8"/>
        </w:numPr>
      </w:pPr>
      <w:r>
        <w:t>Provided on-site technical support for PC and Mac.</w:t>
      </w:r>
    </w:p>
    <w:p w14:paraId="52795A16" w14:textId="77777777" w:rsidR="00206C15" w:rsidRDefault="00206C15" w:rsidP="00206C15">
      <w:pPr>
        <w:pStyle w:val="ListParagraph"/>
        <w:numPr>
          <w:ilvl w:val="0"/>
          <w:numId w:val="8"/>
        </w:numPr>
      </w:pPr>
      <w:r>
        <w:t>Created a PowerShell script to automate the removal of unwanted software on Windows 10</w:t>
      </w:r>
    </w:p>
    <w:p w14:paraId="1481DEA7" w14:textId="77777777" w:rsidR="00206C15" w:rsidRDefault="00206C15" w:rsidP="00206C15">
      <w:pPr>
        <w:pStyle w:val="ListParagraph"/>
        <w:numPr>
          <w:ilvl w:val="0"/>
          <w:numId w:val="8"/>
        </w:numPr>
      </w:pPr>
      <w:r>
        <w:t>Created a script using Visual Basic, Bash and PowerShell to create a webpage for developers to search for the host location of a virtual machine.</w:t>
      </w:r>
    </w:p>
    <w:p w14:paraId="55476C48" w14:textId="77777777" w:rsidR="00206C15" w:rsidRDefault="00206C15" w:rsidP="00747094">
      <w:pPr>
        <w:pStyle w:val="ListParagraph"/>
        <w:numPr>
          <w:ilvl w:val="0"/>
          <w:numId w:val="8"/>
        </w:numPr>
      </w:pPr>
      <w:r>
        <w:t>Created a script using Visual Basic, Bash and PowerShell to create a webpage that displays a real-time list of what virtual machines are currently in use and a corresponding list of the people who used it in the past.</w:t>
      </w:r>
    </w:p>
    <w:p w14:paraId="3011E82A" w14:textId="7BDD48A6" w:rsidR="00DA73B9" w:rsidRDefault="000D4788" w:rsidP="00747094">
      <w:pPr>
        <w:pStyle w:val="Heading2"/>
      </w:pPr>
      <w:r>
        <w:lastRenderedPageBreak/>
        <w:t>Overnight Baker</w:t>
      </w:r>
      <w:r w:rsidR="0056618A">
        <w:t> | </w:t>
      </w:r>
      <w:r>
        <w:t>Tim horton’s</w:t>
      </w:r>
      <w:r w:rsidR="00386F11">
        <w:t xml:space="preserve"> |</w:t>
      </w:r>
      <w:r w:rsidR="00747094">
        <w:t xml:space="preserve"> </w:t>
      </w:r>
      <w:r w:rsidR="00DA73B9">
        <w:t>656 Boul St-Joseph, Gatineau QC</w:t>
      </w:r>
      <w:r w:rsidR="00747094">
        <w:t xml:space="preserve"> |</w:t>
      </w:r>
      <w:r w:rsidR="00747094" w:rsidRPr="00747094">
        <w:t xml:space="preserve"> </w:t>
      </w:r>
      <w:r w:rsidR="00747094">
        <w:t>july 2013-</w:t>
      </w:r>
      <w:r w:rsidR="001E7F90">
        <w:t>may 2017</w:t>
      </w:r>
      <w:r w:rsidR="00747094">
        <w:t xml:space="preserve"> </w:t>
      </w:r>
    </w:p>
    <w:p w14:paraId="3A045D36" w14:textId="409F0D2B" w:rsidR="00747094" w:rsidRDefault="00747094" w:rsidP="00747094">
      <w:pPr>
        <w:pStyle w:val="ListParagraph"/>
        <w:numPr>
          <w:ilvl w:val="0"/>
          <w:numId w:val="8"/>
        </w:numPr>
      </w:pPr>
      <w:r>
        <w:t>Handle</w:t>
      </w:r>
      <w:r w:rsidR="002F134F">
        <w:t>d</w:t>
      </w:r>
      <w:r>
        <w:t xml:space="preserve"> end of day stock, monitor daily waste and prepare new products within allocated time.</w:t>
      </w:r>
    </w:p>
    <w:p w14:paraId="5478C52C" w14:textId="77777777" w:rsidR="00747094" w:rsidRDefault="00747094" w:rsidP="00747094">
      <w:pPr>
        <w:pStyle w:val="ListParagraph"/>
        <w:numPr>
          <w:ilvl w:val="0"/>
          <w:numId w:val="8"/>
        </w:numPr>
      </w:pPr>
      <w:r>
        <w:t>Take inven</w:t>
      </w:r>
      <w:r w:rsidR="005B6252">
        <w:t>tory of stock, clean and organize</w:t>
      </w:r>
      <w:r>
        <w:t xml:space="preserve"> work areas.</w:t>
      </w:r>
    </w:p>
    <w:p w14:paraId="3830F9AF" w14:textId="45A43704" w:rsidR="005B6252" w:rsidRDefault="005B6252" w:rsidP="00747094">
      <w:pPr>
        <w:pStyle w:val="ListParagraph"/>
        <w:numPr>
          <w:ilvl w:val="0"/>
          <w:numId w:val="8"/>
        </w:numPr>
      </w:pPr>
      <w:r>
        <w:t>Work</w:t>
      </w:r>
      <w:r w:rsidR="002F134F">
        <w:t>ed</w:t>
      </w:r>
      <w:r>
        <w:t xml:space="preserve"> unsupervised at a 24</w:t>
      </w:r>
      <w:r w:rsidR="003D74BD">
        <w:t xml:space="preserve"> </w:t>
      </w:r>
      <w:r>
        <w:t>hour restaurant.</w:t>
      </w:r>
    </w:p>
    <w:p w14:paraId="49E77A1A" w14:textId="7B10B4B5" w:rsidR="005B6252" w:rsidRPr="00747094" w:rsidRDefault="005B6252" w:rsidP="00747094">
      <w:pPr>
        <w:pStyle w:val="ListParagraph"/>
        <w:numPr>
          <w:ilvl w:val="0"/>
          <w:numId w:val="8"/>
        </w:numPr>
      </w:pPr>
      <w:r>
        <w:t>Help</w:t>
      </w:r>
      <w:r w:rsidR="002F134F">
        <w:t>ed</w:t>
      </w:r>
      <w:r>
        <w:t xml:space="preserve"> coworkers with customer service.</w:t>
      </w:r>
    </w:p>
    <w:p w14:paraId="504414E1" w14:textId="77777777" w:rsidR="00DA73B9" w:rsidRDefault="0056618A" w:rsidP="00747094">
      <w:pPr>
        <w:pStyle w:val="Heading2"/>
      </w:pPr>
      <w:r>
        <w:t>Line cook | James street pub | </w:t>
      </w:r>
      <w:r w:rsidR="00DA73B9">
        <w:t>390 Bank St, Ottawa ON</w:t>
      </w:r>
      <w:r w:rsidR="00AF0227">
        <w:t xml:space="preserve"> | oct 2011-july 2013</w:t>
      </w:r>
    </w:p>
    <w:p w14:paraId="5EE1E8FB" w14:textId="77777777" w:rsidR="00747094" w:rsidRDefault="00747094" w:rsidP="00747094">
      <w:pPr>
        <w:pStyle w:val="ListParagraph"/>
        <w:numPr>
          <w:ilvl w:val="0"/>
          <w:numId w:val="9"/>
        </w:numPr>
      </w:pPr>
      <w:r>
        <w:t>Worked in fast paced, high volume kitchen.</w:t>
      </w:r>
    </w:p>
    <w:p w14:paraId="1BB3DEF2" w14:textId="77777777" w:rsidR="00747094" w:rsidRPr="00747094" w:rsidRDefault="00747094" w:rsidP="00747094">
      <w:pPr>
        <w:pStyle w:val="ListParagraph"/>
        <w:numPr>
          <w:ilvl w:val="0"/>
          <w:numId w:val="9"/>
        </w:numPr>
      </w:pPr>
      <w:r>
        <w:t>Worked as part of a team to complete tasks in timely fashion.</w:t>
      </w:r>
    </w:p>
    <w:p w14:paraId="5E7CA3C2" w14:textId="77777777" w:rsidR="0056618A" w:rsidRDefault="0056618A" w:rsidP="0056618A">
      <w:pPr>
        <w:pStyle w:val="Heading2"/>
      </w:pPr>
      <w:r>
        <w:t>Esl Teacher</w:t>
      </w:r>
      <w:r w:rsidR="001624FF">
        <w:t>/Marketing consultant</w:t>
      </w:r>
      <w:r w:rsidR="00F66476">
        <w:t xml:space="preserve"> </w:t>
      </w:r>
      <w:r>
        <w:t>|</w:t>
      </w:r>
      <w:r w:rsidR="001624FF">
        <w:t xml:space="preserve"> little einstein international kindergarten </w:t>
      </w:r>
      <w:r w:rsidR="00B852D5">
        <w:t>| Kunshan, Jiangsu, China</w:t>
      </w:r>
      <w:r w:rsidR="00F66476">
        <w:t xml:space="preserve"> |</w:t>
      </w:r>
      <w:r>
        <w:t> </w:t>
      </w:r>
      <w:r w:rsidR="00B852D5">
        <w:t>oct 2010</w:t>
      </w:r>
      <w:r w:rsidR="00F66476">
        <w:t>-Oct 2011</w:t>
      </w:r>
    </w:p>
    <w:p w14:paraId="6EA32C01" w14:textId="77777777" w:rsidR="00747094" w:rsidRDefault="00747094" w:rsidP="00747094">
      <w:pPr>
        <w:pStyle w:val="ListParagraph"/>
        <w:numPr>
          <w:ilvl w:val="0"/>
          <w:numId w:val="10"/>
        </w:numPr>
      </w:pPr>
      <w:r>
        <w:t>Prepared lesson plans and delivered interesting lessons.</w:t>
      </w:r>
    </w:p>
    <w:p w14:paraId="04DC1D1A" w14:textId="77777777" w:rsidR="00747094" w:rsidRDefault="00747094" w:rsidP="00747094">
      <w:pPr>
        <w:pStyle w:val="ListParagraph"/>
        <w:numPr>
          <w:ilvl w:val="0"/>
          <w:numId w:val="10"/>
        </w:numPr>
      </w:pPr>
      <w:r>
        <w:t>Planned and prepared extra-curricular activities, parties and cultural exchanges.</w:t>
      </w:r>
    </w:p>
    <w:p w14:paraId="0B550FF1" w14:textId="77777777" w:rsidR="00B852D5" w:rsidRPr="00747094" w:rsidRDefault="00B852D5" w:rsidP="00747094">
      <w:pPr>
        <w:pStyle w:val="ListParagraph"/>
        <w:numPr>
          <w:ilvl w:val="0"/>
          <w:numId w:val="10"/>
        </w:numPr>
      </w:pPr>
      <w:r>
        <w:t>Helped increase enrolment of new students through planning and executing marketing events such as demo classes, recitals and performances.</w:t>
      </w:r>
    </w:p>
    <w:p w14:paraId="59514B71" w14:textId="77777777" w:rsidR="00DA56FB" w:rsidRDefault="00DA56FB" w:rsidP="00DA56FB">
      <w:pPr>
        <w:pStyle w:val="Heading2"/>
      </w:pPr>
      <w:r>
        <w:t>Esl Teacher |</w:t>
      </w:r>
      <w:r w:rsidR="00B852D5">
        <w:t xml:space="preserve"> Linestart training center</w:t>
      </w:r>
      <w:r>
        <w:t xml:space="preserve"> |</w:t>
      </w:r>
      <w:r w:rsidR="00B852D5">
        <w:t xml:space="preserve"> Kunshan, Jiangsu, China |</w:t>
      </w:r>
      <w:r>
        <w:t> </w:t>
      </w:r>
      <w:r w:rsidR="00B852D5">
        <w:t>oct 2009</w:t>
      </w:r>
      <w:r>
        <w:t>-Oct 20</w:t>
      </w:r>
      <w:r w:rsidR="00B852D5">
        <w:t>10</w:t>
      </w:r>
    </w:p>
    <w:p w14:paraId="1EC8256A" w14:textId="77777777" w:rsidR="00B852D5" w:rsidRDefault="00B852D5" w:rsidP="00B852D5">
      <w:pPr>
        <w:pStyle w:val="ListParagraph"/>
        <w:numPr>
          <w:ilvl w:val="0"/>
          <w:numId w:val="12"/>
        </w:numPr>
      </w:pPr>
      <w:r>
        <w:t>Taught several different levels of students from kindergarten to adult classes.</w:t>
      </w:r>
    </w:p>
    <w:p w14:paraId="7F50148B" w14:textId="77777777" w:rsidR="00B852D5" w:rsidRPr="00B852D5" w:rsidRDefault="00B852D5" w:rsidP="00B852D5">
      <w:pPr>
        <w:pStyle w:val="ListParagraph"/>
        <w:numPr>
          <w:ilvl w:val="0"/>
          <w:numId w:val="12"/>
        </w:numPr>
      </w:pPr>
      <w:r>
        <w:t xml:space="preserve">Taught adult business English for several companies including FOXCONN and WUS printed circuit boards in </w:t>
      </w:r>
      <w:proofErr w:type="spellStart"/>
      <w:r>
        <w:t>Kunshan</w:t>
      </w:r>
      <w:proofErr w:type="spellEnd"/>
      <w:r>
        <w:t>.</w:t>
      </w:r>
    </w:p>
    <w:p w14:paraId="3E310BD0" w14:textId="77777777" w:rsidR="00DA56FB" w:rsidRDefault="00DA56FB" w:rsidP="00DA56FB">
      <w:pPr>
        <w:pStyle w:val="Heading2"/>
      </w:pPr>
      <w:r>
        <w:t xml:space="preserve">Esl Teacher | </w:t>
      </w:r>
      <w:r w:rsidR="00B852D5">
        <w:t>Sun’s Education</w:t>
      </w:r>
      <w:r>
        <w:t xml:space="preserve"> |</w:t>
      </w:r>
      <w:r w:rsidR="00B852D5">
        <w:t xml:space="preserve"> Shantou, Guangdong, China |</w:t>
      </w:r>
      <w:r>
        <w:t> </w:t>
      </w:r>
      <w:r w:rsidR="00B852D5">
        <w:t>March 2009-Oct 2009</w:t>
      </w:r>
    </w:p>
    <w:p w14:paraId="7A9EF304" w14:textId="77777777" w:rsidR="00B852D5" w:rsidRDefault="00B852D5" w:rsidP="00B852D5">
      <w:pPr>
        <w:pStyle w:val="ListParagraph"/>
        <w:numPr>
          <w:ilvl w:val="0"/>
          <w:numId w:val="13"/>
        </w:numPr>
      </w:pPr>
      <w:r>
        <w:t xml:space="preserve">Taught conversational English and cultural exchanges to middle school students at </w:t>
      </w:r>
      <w:proofErr w:type="spellStart"/>
      <w:r>
        <w:t>Xiashan</w:t>
      </w:r>
      <w:proofErr w:type="spellEnd"/>
      <w:r>
        <w:t xml:space="preserve"> </w:t>
      </w:r>
      <w:proofErr w:type="spellStart"/>
      <w:r>
        <w:t>Liudu</w:t>
      </w:r>
      <w:proofErr w:type="spellEnd"/>
      <w:r>
        <w:t xml:space="preserve"> Middle School in the </w:t>
      </w:r>
      <w:proofErr w:type="spellStart"/>
      <w:r>
        <w:t>Xiashan</w:t>
      </w:r>
      <w:proofErr w:type="spellEnd"/>
      <w:r>
        <w:t xml:space="preserve"> district of Shantou.</w:t>
      </w:r>
    </w:p>
    <w:sdt>
      <w:sdtPr>
        <w:id w:val="1513793667"/>
        <w:placeholder>
          <w:docPart w:val="CD7712A30AF04368B234850D14D06351"/>
        </w:placeholder>
        <w:temporary/>
        <w:showingPlcHdr/>
        <w15:appearance w15:val="hidden"/>
      </w:sdtPr>
      <w:sdtEndPr/>
      <w:sdtContent>
        <w:p w14:paraId="3EDDD318" w14:textId="77777777" w:rsidR="00186292" w:rsidRPr="005B6252" w:rsidRDefault="00186292" w:rsidP="00186292">
          <w:pPr>
            <w:pStyle w:val="Heading1"/>
          </w:pPr>
          <w:r w:rsidRPr="005B6252">
            <w:t>Education</w:t>
          </w:r>
        </w:p>
      </w:sdtContent>
    </w:sdt>
    <w:p w14:paraId="5EF81642" w14:textId="77777777" w:rsidR="00EB36C0" w:rsidRPr="00EB36C0" w:rsidRDefault="00186292" w:rsidP="00EB36C0">
      <w:pPr>
        <w:pStyle w:val="Heading2"/>
      </w:pPr>
      <w:r>
        <w:t>Computer SCience |</w:t>
      </w:r>
      <w:r w:rsidR="00EB36C0">
        <w:t> 2015-Present | Heritage CollegE</w:t>
      </w:r>
    </w:p>
    <w:p w14:paraId="6E7ADA4F" w14:textId="77777777" w:rsidR="00186292" w:rsidRDefault="00186292" w:rsidP="00EB36C0">
      <w:pPr>
        <w:pStyle w:val="ListParagraph"/>
      </w:pPr>
      <w:r>
        <w:t xml:space="preserve">Honor Roll </w:t>
      </w:r>
    </w:p>
    <w:p w14:paraId="7A15FDF5" w14:textId="77777777" w:rsidR="00186292" w:rsidRDefault="00186292" w:rsidP="00186292">
      <w:pPr>
        <w:pStyle w:val="Heading2"/>
      </w:pPr>
      <w:r>
        <w:t>TESOL CERTIFICATION | 2008 | United TESOl International college of teacher training</w:t>
      </w:r>
    </w:p>
    <w:p w14:paraId="38BCAA8C" w14:textId="77777777" w:rsidR="00186292" w:rsidRPr="00566A65" w:rsidRDefault="00186292" w:rsidP="00186292">
      <w:pPr>
        <w:ind w:firstLine="720"/>
      </w:pPr>
      <w:r>
        <w:t>TESOL (Teachers of English to Students of Other Languages) Certification program</w:t>
      </w:r>
    </w:p>
    <w:p w14:paraId="38E79128" w14:textId="77777777" w:rsidR="00186292" w:rsidRPr="00B852D5" w:rsidRDefault="00186292" w:rsidP="00186292">
      <w:pPr>
        <w:ind w:left="360"/>
      </w:pPr>
    </w:p>
    <w:p w14:paraId="26B86C45" w14:textId="77777777" w:rsidR="00172A52" w:rsidRDefault="00A03F9C" w:rsidP="00172A52">
      <w:pPr>
        <w:pStyle w:val="Heading1"/>
      </w:pPr>
      <w:r>
        <w:t>Activities</w:t>
      </w:r>
      <w:r w:rsidR="00172A52">
        <w:t xml:space="preserve"> and Interests</w:t>
      </w:r>
    </w:p>
    <w:p w14:paraId="05E8D618" w14:textId="3EEC620F" w:rsidR="00172A52" w:rsidRDefault="00172A52" w:rsidP="001E7F90">
      <w:pPr>
        <w:pStyle w:val="ListParagraph"/>
        <w:numPr>
          <w:ilvl w:val="0"/>
          <w:numId w:val="16"/>
        </w:numPr>
      </w:pPr>
      <w:r>
        <w:t>Playing guitar, ba</w:t>
      </w:r>
      <w:r w:rsidR="001E7F90">
        <w:t>ss, drums, harmonicas.</w:t>
      </w:r>
    </w:p>
    <w:p w14:paraId="506A1A87" w14:textId="77777777" w:rsidR="00172A52" w:rsidRPr="00172A52" w:rsidRDefault="00172A52" w:rsidP="00172A52">
      <w:pPr>
        <w:pStyle w:val="ListParagraph"/>
        <w:numPr>
          <w:ilvl w:val="0"/>
          <w:numId w:val="16"/>
        </w:numPr>
      </w:pPr>
      <w:r>
        <w:t>Strategy based board games.</w:t>
      </w:r>
    </w:p>
    <w:p w14:paraId="118895A5" w14:textId="77777777" w:rsidR="00F66476" w:rsidRDefault="00F66476" w:rsidP="00F66476"/>
    <w:p w14:paraId="3FE1A44C" w14:textId="77777777" w:rsidR="00F66476" w:rsidRPr="005B6252" w:rsidRDefault="00F66476" w:rsidP="005B6252">
      <w:pPr>
        <w:pStyle w:val="Heading1"/>
      </w:pPr>
    </w:p>
    <w:p w14:paraId="4E68CAC7" w14:textId="77777777" w:rsidR="0056618A" w:rsidRDefault="0056618A" w:rsidP="0056618A">
      <w:pPr>
        <w:pStyle w:val="Heading2"/>
      </w:pPr>
    </w:p>
    <w:p w14:paraId="253825F6" w14:textId="77777777" w:rsidR="0056618A" w:rsidRPr="0056618A" w:rsidRDefault="0056618A" w:rsidP="0056618A"/>
    <w:p w14:paraId="761516E5" w14:textId="77777777" w:rsidR="00C40C8B" w:rsidRDefault="00C40C8B" w:rsidP="00386F11">
      <w:pPr>
        <w:pStyle w:val="ListBullet"/>
        <w:numPr>
          <w:ilvl w:val="0"/>
          <w:numId w:val="0"/>
        </w:numPr>
      </w:pPr>
    </w:p>
    <w:p w14:paraId="221C48CD" w14:textId="77777777" w:rsidR="00C40C8B" w:rsidRDefault="00C40C8B"/>
    <w:sectPr w:rsidR="00C40C8B">
      <w:footerReference w:type="default" r:id="rId8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1BD7B" w14:textId="77777777" w:rsidR="00AB137A" w:rsidRDefault="00AB137A">
      <w:pPr>
        <w:spacing w:after="0"/>
      </w:pPr>
      <w:r>
        <w:separator/>
      </w:r>
    </w:p>
  </w:endnote>
  <w:endnote w:type="continuationSeparator" w:id="0">
    <w:p w14:paraId="0A56E593" w14:textId="77777777" w:rsidR="00AB137A" w:rsidRDefault="00AB13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84E58" w14:textId="7F2250F0" w:rsidR="00C40C8B" w:rsidRDefault="005661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1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61594" w14:textId="77777777" w:rsidR="00AB137A" w:rsidRDefault="00AB137A">
      <w:pPr>
        <w:spacing w:after="0"/>
      </w:pPr>
      <w:r>
        <w:separator/>
      </w:r>
    </w:p>
  </w:footnote>
  <w:footnote w:type="continuationSeparator" w:id="0">
    <w:p w14:paraId="17CA2BE4" w14:textId="77777777" w:rsidR="00AB137A" w:rsidRDefault="00AB13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0463D53"/>
    <w:multiLevelType w:val="hybridMultilevel"/>
    <w:tmpl w:val="A8FC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0849"/>
    <w:multiLevelType w:val="hybridMultilevel"/>
    <w:tmpl w:val="093E11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079C1"/>
    <w:multiLevelType w:val="hybridMultilevel"/>
    <w:tmpl w:val="C8C6E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0391F"/>
    <w:multiLevelType w:val="hybridMultilevel"/>
    <w:tmpl w:val="55FC2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E42E1"/>
    <w:multiLevelType w:val="hybridMultilevel"/>
    <w:tmpl w:val="A51C9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33886"/>
    <w:multiLevelType w:val="hybridMultilevel"/>
    <w:tmpl w:val="4B36B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8412E"/>
    <w:multiLevelType w:val="hybridMultilevel"/>
    <w:tmpl w:val="9E026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36D04"/>
    <w:multiLevelType w:val="hybridMultilevel"/>
    <w:tmpl w:val="EA1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2804"/>
    <w:multiLevelType w:val="hybridMultilevel"/>
    <w:tmpl w:val="96B6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52603"/>
    <w:multiLevelType w:val="hybridMultilevel"/>
    <w:tmpl w:val="0402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E09D9"/>
    <w:multiLevelType w:val="hybridMultilevel"/>
    <w:tmpl w:val="05445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27AE0"/>
    <w:multiLevelType w:val="hybridMultilevel"/>
    <w:tmpl w:val="6A70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7"/>
  </w:num>
  <w:num w:numId="6">
    <w:abstractNumId w:val="9"/>
  </w:num>
  <w:num w:numId="7">
    <w:abstractNumId w:val="10"/>
  </w:num>
  <w:num w:numId="8">
    <w:abstractNumId w:val="8"/>
  </w:num>
  <w:num w:numId="9">
    <w:abstractNumId w:val="1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12"/>
    <w:rsid w:val="000D4788"/>
    <w:rsid w:val="001207A4"/>
    <w:rsid w:val="001624FF"/>
    <w:rsid w:val="00172A52"/>
    <w:rsid w:val="00186292"/>
    <w:rsid w:val="001E7F90"/>
    <w:rsid w:val="00206C15"/>
    <w:rsid w:val="002F134F"/>
    <w:rsid w:val="00386F11"/>
    <w:rsid w:val="003D74BD"/>
    <w:rsid w:val="004018F3"/>
    <w:rsid w:val="004145FE"/>
    <w:rsid w:val="004A7A45"/>
    <w:rsid w:val="004B3AB9"/>
    <w:rsid w:val="004C5FAB"/>
    <w:rsid w:val="00562D7E"/>
    <w:rsid w:val="0056618A"/>
    <w:rsid w:val="00566A65"/>
    <w:rsid w:val="005B6252"/>
    <w:rsid w:val="005F7864"/>
    <w:rsid w:val="00716B12"/>
    <w:rsid w:val="00747094"/>
    <w:rsid w:val="008051B4"/>
    <w:rsid w:val="00811AE8"/>
    <w:rsid w:val="008D63F5"/>
    <w:rsid w:val="008E1612"/>
    <w:rsid w:val="00934155"/>
    <w:rsid w:val="009836D7"/>
    <w:rsid w:val="009A09E4"/>
    <w:rsid w:val="00A03F9C"/>
    <w:rsid w:val="00A31923"/>
    <w:rsid w:val="00AB137A"/>
    <w:rsid w:val="00AD7171"/>
    <w:rsid w:val="00AF0227"/>
    <w:rsid w:val="00B704D0"/>
    <w:rsid w:val="00B852D5"/>
    <w:rsid w:val="00C40C8B"/>
    <w:rsid w:val="00C41237"/>
    <w:rsid w:val="00C9558C"/>
    <w:rsid w:val="00DA56FB"/>
    <w:rsid w:val="00DA73B9"/>
    <w:rsid w:val="00E31E8E"/>
    <w:rsid w:val="00E70B67"/>
    <w:rsid w:val="00EB36C0"/>
    <w:rsid w:val="00F6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7CC8"/>
  <w15:chartTrackingRefBased/>
  <w15:docId w15:val="{F4918B71-E2EF-4E7E-848F-9620E16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62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252"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auto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A6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5B6252"/>
    <w:rPr>
      <w:rFonts w:asciiTheme="majorHAnsi" w:eastAsiaTheme="majorEastAsia" w:hAnsiTheme="majorHAnsi" w:cstheme="majorBidi"/>
      <w:b/>
      <w:color w:val="auto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6A65"/>
    <w:rPr>
      <w:rFonts w:asciiTheme="majorHAnsi" w:eastAsiaTheme="majorEastAsia" w:hAnsiTheme="majorHAnsi" w:cstheme="majorBidi"/>
      <w:caps/>
      <w:color w:val="191919" w:themeColor="background2" w:themeShade="1A"/>
      <w:sz w:val="22"/>
      <w:szCs w:val="26"/>
    </w:rPr>
  </w:style>
  <w:style w:type="paragraph" w:styleId="ListParagraph">
    <w:name w:val="List Paragraph"/>
    <w:basedOn w:val="Normal"/>
    <w:uiPriority w:val="34"/>
    <w:unhideWhenUsed/>
    <w:qFormat/>
    <w:rsid w:val="000D4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9092A4A1D14ADA9A092C2DD29A2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E0F7-29B3-4DCC-8DBF-5A7FD885A8D3}"/>
      </w:docPartPr>
      <w:docPartBody>
        <w:p w:rsidR="007D507F" w:rsidRDefault="00CC0F14">
          <w:pPr>
            <w:pStyle w:val="019092A4A1D14ADA9A092C2DD29A2924"/>
          </w:pPr>
          <w:r>
            <w:t>Your Name</w:t>
          </w:r>
        </w:p>
      </w:docPartBody>
    </w:docPart>
    <w:docPart>
      <w:docPartPr>
        <w:name w:val="48485B5107D64214BAE952C1B354C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3936C-6674-415E-A96E-AC989D79578B}"/>
      </w:docPartPr>
      <w:docPartBody>
        <w:p w:rsidR="007D507F" w:rsidRDefault="00CC0F14">
          <w:pPr>
            <w:pStyle w:val="48485B5107D64214BAE952C1B354C2E4"/>
          </w:pPr>
          <w:r>
            <w:t>Skills &amp; Abilities</w:t>
          </w:r>
        </w:p>
      </w:docPartBody>
    </w:docPart>
    <w:docPart>
      <w:docPartPr>
        <w:name w:val="D91FFBFFE02D4059B69C91A9DE2A1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9CBF9-CA1E-48C6-BF9B-0CC9FAC1EE8B}"/>
      </w:docPartPr>
      <w:docPartBody>
        <w:p w:rsidR="007D507F" w:rsidRDefault="00CC0F14">
          <w:pPr>
            <w:pStyle w:val="D91FFBFFE02D4059B69C91A9DE2A14EF"/>
          </w:pPr>
          <w:r>
            <w:t>Experience</w:t>
          </w:r>
        </w:p>
      </w:docPartBody>
    </w:docPart>
    <w:docPart>
      <w:docPartPr>
        <w:name w:val="CD7712A30AF04368B234850D14D06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1D28D-23C5-43A6-99F1-5D9EB024DB1E}"/>
      </w:docPartPr>
      <w:docPartBody>
        <w:p w:rsidR="00F869F1" w:rsidRDefault="00C41D32" w:rsidP="00C41D32">
          <w:pPr>
            <w:pStyle w:val="CD7712A30AF04368B234850D14D0635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14"/>
    <w:rsid w:val="001C797C"/>
    <w:rsid w:val="00407A94"/>
    <w:rsid w:val="007D507F"/>
    <w:rsid w:val="00957103"/>
    <w:rsid w:val="00A8582D"/>
    <w:rsid w:val="00B14195"/>
    <w:rsid w:val="00C41D32"/>
    <w:rsid w:val="00CC0F14"/>
    <w:rsid w:val="00F8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092A4A1D14ADA9A092C2DD29A2924">
    <w:name w:val="019092A4A1D14ADA9A092C2DD29A2924"/>
  </w:style>
  <w:style w:type="paragraph" w:customStyle="1" w:styleId="4CDC632170434CC8B5D05B60EAA3AC13">
    <w:name w:val="4CDC632170434CC8B5D05B60EAA3AC13"/>
  </w:style>
  <w:style w:type="paragraph" w:customStyle="1" w:styleId="CA6514F55B4F406B9EA73095F4CD5BE1">
    <w:name w:val="CA6514F55B4F406B9EA73095F4CD5BE1"/>
  </w:style>
  <w:style w:type="paragraph" w:customStyle="1" w:styleId="260E36D0990A4355A32A8581B66BA26A">
    <w:name w:val="260E36D0990A4355A32A8581B66BA26A"/>
  </w:style>
  <w:style w:type="paragraph" w:customStyle="1" w:styleId="458BE66039B54C63B7C79C8CC432AA44">
    <w:name w:val="458BE66039B54C63B7C79C8CC432AA44"/>
  </w:style>
  <w:style w:type="paragraph" w:customStyle="1" w:styleId="C905210C4CEA4EA6B0EF0CCA39E94FC9">
    <w:name w:val="C905210C4CEA4EA6B0EF0CCA39E94FC9"/>
  </w:style>
  <w:style w:type="paragraph" w:customStyle="1" w:styleId="B1B0C4CC5253407389CEBA1647C0A2FF">
    <w:name w:val="B1B0C4CC5253407389CEBA1647C0A2FF"/>
  </w:style>
  <w:style w:type="paragraph" w:customStyle="1" w:styleId="D6733F2C544C4EAF80B24DE7E155B65D">
    <w:name w:val="D6733F2C544C4EAF80B24DE7E155B65D"/>
  </w:style>
  <w:style w:type="paragraph" w:customStyle="1" w:styleId="FE22A95BC8F1492ABE2DE83AB71C786F">
    <w:name w:val="FE22A95BC8F1492ABE2DE83AB71C786F"/>
  </w:style>
  <w:style w:type="paragraph" w:customStyle="1" w:styleId="17C6D89BC414468B9E97272B9C5C8E25">
    <w:name w:val="17C6D89BC414468B9E97272B9C5C8E25"/>
  </w:style>
  <w:style w:type="paragraph" w:customStyle="1" w:styleId="4A193A31C98A4FED97D2B6B092F5AF7C">
    <w:name w:val="4A193A31C98A4FED97D2B6B092F5AF7C"/>
  </w:style>
  <w:style w:type="paragraph" w:customStyle="1" w:styleId="48485B5107D64214BAE952C1B354C2E4">
    <w:name w:val="48485B5107D64214BAE952C1B354C2E4"/>
  </w:style>
  <w:style w:type="paragraph" w:customStyle="1" w:styleId="CD8CD9AE536D4C23AB19BB8CB427560D">
    <w:name w:val="CD8CD9AE536D4C23AB19BB8CB427560D"/>
  </w:style>
  <w:style w:type="paragraph" w:customStyle="1" w:styleId="72371F6648094F7CBCCF3B379B8AA789">
    <w:name w:val="72371F6648094F7CBCCF3B379B8AA789"/>
  </w:style>
  <w:style w:type="paragraph" w:customStyle="1" w:styleId="3242A35C5A08420FAA75C164D4AFF9D2">
    <w:name w:val="3242A35C5A08420FAA75C164D4AFF9D2"/>
  </w:style>
  <w:style w:type="paragraph" w:customStyle="1" w:styleId="5B86B34A5D274F41B198640AC788CA48">
    <w:name w:val="5B86B34A5D274F41B198640AC788CA48"/>
  </w:style>
  <w:style w:type="paragraph" w:customStyle="1" w:styleId="BCD4752BC60D4C95A5BED1F3C6F4A2C1">
    <w:name w:val="BCD4752BC60D4C95A5BED1F3C6F4A2C1"/>
  </w:style>
  <w:style w:type="paragraph" w:customStyle="1" w:styleId="B7DB18FB03114011AD29689FEA2C9854">
    <w:name w:val="B7DB18FB03114011AD29689FEA2C9854"/>
  </w:style>
  <w:style w:type="paragraph" w:customStyle="1" w:styleId="909F1689E5ED46D59099022C99ABC41B">
    <w:name w:val="909F1689E5ED46D59099022C99ABC41B"/>
  </w:style>
  <w:style w:type="paragraph" w:customStyle="1" w:styleId="580B82D4148546D0A445CC5C3FB874E2">
    <w:name w:val="580B82D4148546D0A445CC5C3FB874E2"/>
  </w:style>
  <w:style w:type="paragraph" w:customStyle="1" w:styleId="D91FFBFFE02D4059B69C91A9DE2A14EF">
    <w:name w:val="D91FFBFFE02D4059B69C91A9DE2A14EF"/>
  </w:style>
  <w:style w:type="paragraph" w:customStyle="1" w:styleId="85B7B85420C04AFDB9D15C712FFB56FF">
    <w:name w:val="85B7B85420C04AFDB9D15C712FFB56FF"/>
  </w:style>
  <w:style w:type="paragraph" w:customStyle="1" w:styleId="1D0ED67C2E0D487CA2E0EA6E7159D18B">
    <w:name w:val="1D0ED67C2E0D487CA2E0EA6E7159D18B"/>
  </w:style>
  <w:style w:type="paragraph" w:customStyle="1" w:styleId="4FE06E99BEA243E19D8AF52A777B4500">
    <w:name w:val="4FE06E99BEA243E19D8AF52A777B4500"/>
  </w:style>
  <w:style w:type="paragraph" w:customStyle="1" w:styleId="5EA02F7F26CB4DEFAA79FD85147BFCDD">
    <w:name w:val="5EA02F7F26CB4DEFAA79FD85147BFCDD"/>
  </w:style>
  <w:style w:type="paragraph" w:customStyle="1" w:styleId="8166CD5CF77D4A39A523962A77FB5F56">
    <w:name w:val="8166CD5CF77D4A39A523962A77FB5F56"/>
    <w:rsid w:val="00CC0F14"/>
  </w:style>
  <w:style w:type="paragraph" w:customStyle="1" w:styleId="74B09C4908E541B385A5548135ABE405">
    <w:name w:val="74B09C4908E541B385A5548135ABE405"/>
    <w:rsid w:val="00CC0F14"/>
  </w:style>
  <w:style w:type="paragraph" w:customStyle="1" w:styleId="FF3CB9F4255A4F6E8904A5FAB35E08C3">
    <w:name w:val="FF3CB9F4255A4F6E8904A5FAB35E08C3"/>
    <w:rsid w:val="007D507F"/>
    <w:rPr>
      <w:lang w:val="en-US" w:eastAsia="en-US"/>
    </w:rPr>
  </w:style>
  <w:style w:type="paragraph" w:customStyle="1" w:styleId="4811DD5639AF4F0DB710054563B259AA">
    <w:name w:val="4811DD5639AF4F0DB710054563B259AA"/>
    <w:rsid w:val="007D507F"/>
    <w:rPr>
      <w:lang w:val="en-US" w:eastAsia="en-US"/>
    </w:rPr>
  </w:style>
  <w:style w:type="paragraph" w:customStyle="1" w:styleId="627702BB84B7427C9A1F640F12A9BFB4">
    <w:name w:val="627702BB84B7427C9A1F640F12A9BFB4"/>
    <w:rsid w:val="00A8582D"/>
  </w:style>
  <w:style w:type="paragraph" w:customStyle="1" w:styleId="CD7712A30AF04368B234850D14D06351">
    <w:name w:val="CD7712A30AF04368B234850D14D06351"/>
    <w:rsid w:val="00C41D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A956A-3DC1-4CE3-85A7-862710765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661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Lurette</dc:creator>
  <cp:keywords/>
  <cp:lastModifiedBy>Martin Lurette</cp:lastModifiedBy>
  <cp:revision>3</cp:revision>
  <cp:lastPrinted>2017-01-23T16:54:00Z</cp:lastPrinted>
  <dcterms:created xsi:type="dcterms:W3CDTF">2017-01-26T15:10:00Z</dcterms:created>
  <dcterms:modified xsi:type="dcterms:W3CDTF">2017-08-28T11:14:00Z</dcterms:modified>
  <cp:version/>
</cp:coreProperties>
</file>