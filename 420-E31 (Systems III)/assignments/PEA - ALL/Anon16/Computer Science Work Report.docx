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1290352585"/>
        <w:docPartObj>
          <w:docPartGallery w:val="Cover Pages"/>
          <w:docPartUnique/>
        </w:docPartObj>
      </w:sdtPr>
      <w:sdtEndPr/>
      <w:sdtContent>
        <w:p w:rsidR="00D9411C" w:rsidRPr="00A048CA" w:rsidRDefault="00F6120C" w:rsidP="00A048CA">
          <w:pPr>
            <w:pStyle w:val="ListBullet"/>
            <w:numPr>
              <w:ilvl w:val="0"/>
              <w:numId w:val="0"/>
            </w:numPr>
            <w:ind w:left="360"/>
            <w:rPr>
              <w:rStyle w:val="NoSpacingChar"/>
              <w:rFonts w:ascii="Franklin Gothic Demi" w:hAnsi="Franklin Gothic Demi"/>
              <w:sz w:val="52"/>
              <w:szCs w:val="52"/>
            </w:rPr>
          </w:pPr>
          <w:r w:rsidRPr="00A048CA">
            <w:rPr>
              <w:rStyle w:val="NoSpacingChar"/>
              <w:rFonts w:ascii="Franklin Gothic Demi" w:hAnsi="Franklin Gothic Demi"/>
              <w:noProof/>
              <w:sz w:val="52"/>
              <w:szCs w:val="52"/>
              <w:lang w:val="en-CA" w:eastAsia="en-CA"/>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1C" w:rsidRPr="00BC02F4" w:rsidRDefault="007823E6">
                                <w:pPr>
                                  <w:pStyle w:val="ContactInfo"/>
                                  <w:rPr>
                                    <w:lang w:val="fr-CA"/>
                                  </w:rPr>
                                </w:pPr>
                                <w:sdt>
                                  <w:sdtPr>
                                    <w:rPr>
                                      <w:lang w:val="fr-CA"/>
                                    </w:rPr>
                                    <w:alias w:val="Name"/>
                                    <w:tag w:val=""/>
                                    <w:id w:val="-304397026"/>
                                    <w:placeholder>
                                      <w:docPart w:val="BB39F75FF5414BAA871482DBB7759C2C"/>
                                    </w:placeholder>
                                    <w:dataBinding w:prefixMappings="xmlns:ns0='http://purl.org/dc/elements/1.1/' xmlns:ns1='http://schemas.openxmlformats.org/package/2006/metadata/core-properties' " w:xpath="/ns1:coreProperties[1]/ns0:creator[1]" w:storeItemID="{6C3C8BC8-F283-45AE-878A-BAB7291924A1}"/>
                                    <w:text/>
                                  </w:sdtPr>
                                  <w:sdtEndPr/>
                                  <w:sdtContent>
                                    <w:r w:rsidR="00BC02F4" w:rsidRPr="00BC02F4">
                                      <w:rPr>
                                        <w:lang w:val="fr-CA"/>
                                      </w:rPr>
                                      <w:t>Phlek, Sereil-Vann</w:t>
                                    </w:r>
                                  </w:sdtContent>
                                </w:sdt>
                                <w:r w:rsidR="00F6120C" w:rsidRPr="00BC02F4">
                                  <w:rPr>
                                    <w:lang w:val="fr-CA"/>
                                  </w:rPr>
                                  <w:t> | </w:t>
                                </w:r>
                                <w:sdt>
                                  <w:sdtPr>
                                    <w:rPr>
                                      <w:lang w:val="fr-CA"/>
                                    </w:rPr>
                                    <w:alias w:val="Course Title"/>
                                    <w:tag w:val=""/>
                                    <w:id w:val="-302540922"/>
                                    <w:placeholder>
                                      <w:docPart w:val="E8B1B61ADEE84CAD8C3102B8AF9E6032"/>
                                    </w:placeholder>
                                    <w:dataBinding w:prefixMappings="xmlns:ns0='http://purl.org/dc/elements/1.1/' xmlns:ns1='http://schemas.openxmlformats.org/package/2006/metadata/core-properties' " w:xpath="/ns1:coreProperties[1]/ns1:keywords[1]" w:storeItemID="{6C3C8BC8-F283-45AE-878A-BAB7291924A1}"/>
                                    <w:text/>
                                  </w:sdtPr>
                                  <w:sdtEndPr/>
                                  <w:sdtContent>
                                    <w:r w:rsidR="00BC02F4" w:rsidRPr="00BC02F4">
                                      <w:rPr>
                                        <w:lang w:val="fr-CA"/>
                                      </w:rPr>
                                      <w:t>Computer Science</w:t>
                                    </w:r>
                                  </w:sdtContent>
                                </w:sdt>
                                <w:r w:rsidR="00F6120C" w:rsidRPr="00BC02F4">
                                  <w:rPr>
                                    <w:lang w:val="fr-CA"/>
                                  </w:rPr>
                                  <w:t> | </w:t>
                                </w:r>
                                <w:sdt>
                                  <w:sdtPr>
                                    <w:alias w:val="Date"/>
                                    <w:tag w:val=""/>
                                    <w:id w:val="2032065285"/>
                                    <w:placeholder>
                                      <w:docPart w:val="CAD5289CC9304C4285094BC66BA02A14"/>
                                    </w:placeholder>
                                    <w:dataBinding w:prefixMappings="xmlns:ns0='http://schemas.microsoft.com/office/2006/coverPageProps' " w:xpath="/ns0:CoverPageProperties[1]/ns0:PublishDate[1]" w:storeItemID="{55AF091B-3C7A-41E3-B477-F2FDAA23CFDA}"/>
                                    <w:date w:fullDate="2017-08-24T00:00:00Z">
                                      <w:dateFormat w:val="MMMM d, yyyy"/>
                                      <w:lid w:val="en-US"/>
                                      <w:storeMappedDataAs w:val="dateTime"/>
                                      <w:calendar w:val="gregorian"/>
                                    </w:date>
                                  </w:sdtPr>
                                  <w:sdtEndPr/>
                                  <w:sdtContent>
                                    <w:r w:rsidR="00BC02F4">
                                      <w:t xml:space="preserve">August </w:t>
                                    </w:r>
                                    <w:r w:rsidR="000C6B7C">
                                      <w:t>24</w:t>
                                    </w:r>
                                    <w:r w:rsidR="00BC02F4">
                                      <w:t>,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D9411C" w:rsidRPr="00BC02F4" w:rsidRDefault="007A4C30">
                          <w:pPr>
                            <w:pStyle w:val="ContactInfo"/>
                            <w:rPr>
                              <w:lang w:val="fr-CA"/>
                            </w:rPr>
                          </w:pPr>
                          <w:sdt>
                            <w:sdtPr>
                              <w:rPr>
                                <w:lang w:val="fr-CA"/>
                              </w:rPr>
                              <w:alias w:val="Name"/>
                              <w:tag w:val=""/>
                              <w:id w:val="-304397026"/>
                              <w:placeholder>
                                <w:docPart w:val="BB39F75FF5414BAA871482DBB7759C2C"/>
                              </w:placeholder>
                              <w:dataBinding w:prefixMappings="xmlns:ns0='http://purl.org/dc/elements/1.1/' xmlns:ns1='http://schemas.openxmlformats.org/package/2006/metadata/core-properties' " w:xpath="/ns1:coreProperties[1]/ns0:creator[1]" w:storeItemID="{6C3C8BC8-F283-45AE-878A-BAB7291924A1}"/>
                              <w:text/>
                            </w:sdtPr>
                            <w:sdtEndPr/>
                            <w:sdtContent>
                              <w:r w:rsidR="00BC02F4" w:rsidRPr="00BC02F4">
                                <w:rPr>
                                  <w:lang w:val="fr-CA"/>
                                </w:rPr>
                                <w:t>Phlek, Sereil-Vann</w:t>
                              </w:r>
                            </w:sdtContent>
                          </w:sdt>
                          <w:r w:rsidR="00F6120C" w:rsidRPr="00BC02F4">
                            <w:rPr>
                              <w:lang w:val="fr-CA"/>
                            </w:rPr>
                            <w:t> | </w:t>
                          </w:r>
                          <w:sdt>
                            <w:sdtPr>
                              <w:rPr>
                                <w:lang w:val="fr-CA"/>
                              </w:rPr>
                              <w:alias w:val="Course Title"/>
                              <w:tag w:val=""/>
                              <w:id w:val="-302540922"/>
                              <w:placeholder>
                                <w:docPart w:val="E8B1B61ADEE84CAD8C3102B8AF9E6032"/>
                              </w:placeholder>
                              <w:dataBinding w:prefixMappings="xmlns:ns0='http://purl.org/dc/elements/1.1/' xmlns:ns1='http://schemas.openxmlformats.org/package/2006/metadata/core-properties' " w:xpath="/ns1:coreProperties[1]/ns1:keywords[1]" w:storeItemID="{6C3C8BC8-F283-45AE-878A-BAB7291924A1}"/>
                              <w:text/>
                            </w:sdtPr>
                            <w:sdtEndPr/>
                            <w:sdtContent>
                              <w:r w:rsidR="00BC02F4" w:rsidRPr="00BC02F4">
                                <w:rPr>
                                  <w:lang w:val="fr-CA"/>
                                </w:rPr>
                                <w:t>Computer Science</w:t>
                              </w:r>
                            </w:sdtContent>
                          </w:sdt>
                          <w:r w:rsidR="00F6120C" w:rsidRPr="00BC02F4">
                            <w:rPr>
                              <w:lang w:val="fr-CA"/>
                            </w:rPr>
                            <w:t> | </w:t>
                          </w:r>
                          <w:sdt>
                            <w:sdtPr>
                              <w:alias w:val="Date"/>
                              <w:tag w:val=""/>
                              <w:id w:val="2032065285"/>
                              <w:placeholder>
                                <w:docPart w:val="CAD5289CC9304C4285094BC66BA02A14"/>
                              </w:placeholder>
                              <w:dataBinding w:prefixMappings="xmlns:ns0='http://schemas.microsoft.com/office/2006/coverPageProps' " w:xpath="/ns0:CoverPageProperties[1]/ns0:PublishDate[1]" w:storeItemID="{55AF091B-3C7A-41E3-B477-F2FDAA23CFDA}"/>
                              <w:date w:fullDate="2017-08-24T00:00:00Z">
                                <w:dateFormat w:val="MMMM d, yyyy"/>
                                <w:lid w:val="en-US"/>
                                <w:storeMappedDataAs w:val="dateTime"/>
                                <w:calendar w:val="gregorian"/>
                              </w:date>
                            </w:sdtPr>
                            <w:sdtEndPr/>
                            <w:sdtContent>
                              <w:r w:rsidR="00BC02F4">
                                <w:t xml:space="preserve">August </w:t>
                              </w:r>
                              <w:r w:rsidR="000C6B7C">
                                <w:t>24</w:t>
                              </w:r>
                              <w:r w:rsidR="00BC02F4">
                                <w:t>, 2017</w:t>
                              </w:r>
                            </w:sdtContent>
                          </w:sdt>
                        </w:p>
                      </w:txbxContent>
                    </v:textbox>
                    <w10:wrap type="square" anchorx="margin" anchory="margin"/>
                  </v:shape>
                </w:pict>
              </mc:Fallback>
            </mc:AlternateContent>
          </w:r>
          <w:r w:rsidRPr="00A048CA">
            <w:rPr>
              <w:rStyle w:val="NoSpacingChar"/>
              <w:rFonts w:ascii="Franklin Gothic Demi" w:hAnsi="Franklin Gothic Demi"/>
              <w:noProof/>
              <w:sz w:val="52"/>
              <w:szCs w:val="52"/>
              <w:lang w:val="en-CA" w:eastAsia="en-CA"/>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11C" w:rsidRDefault="007823E6">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02F4">
                                      <w:t>Computer Science Work Report</w:t>
                                    </w:r>
                                  </w:sdtContent>
                                </w:sdt>
                              </w:p>
                              <w:p w:rsidR="00D9411C" w:rsidRDefault="007823E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C02F4">
                                      <w:t>Co-op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D9411C" w:rsidRDefault="00F6120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02F4">
                                <w:t>Computer Science Work Report</w:t>
                              </w:r>
                            </w:sdtContent>
                          </w:sdt>
                        </w:p>
                        <w:p w:rsidR="00D9411C" w:rsidRDefault="00F6120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C02F4">
                                <w:t>Co-op Report</w:t>
                              </w:r>
                            </w:sdtContent>
                          </w:sdt>
                        </w:p>
                      </w:txbxContent>
                    </v:textbox>
                    <w10:wrap type="square" anchorx="margin" anchory="margin"/>
                  </v:shape>
                </w:pict>
              </mc:Fallback>
            </mc:AlternateContent>
          </w:r>
          <w:r w:rsidR="00A048CA" w:rsidRPr="00A048CA">
            <w:rPr>
              <w:rStyle w:val="NoSpacingChar"/>
              <w:rFonts w:ascii="Franklin Gothic Demi" w:hAnsi="Franklin Gothic Demi"/>
              <w:sz w:val="52"/>
              <w:szCs w:val="52"/>
            </w:rPr>
            <w:t xml:space="preserve">PROTECTED </w:t>
          </w:r>
          <w:r w:rsidR="00C94C70">
            <w:rPr>
              <w:rStyle w:val="NoSpacingChar"/>
              <w:rFonts w:ascii="Franklin Gothic Demi" w:hAnsi="Franklin Gothic Demi"/>
              <w:sz w:val="52"/>
              <w:szCs w:val="52"/>
            </w:rPr>
            <w:t>B</w:t>
          </w:r>
        </w:p>
        <w:p w:rsidR="00D9411C" w:rsidRDefault="00916946">
          <w:r>
            <w:rPr>
              <w:noProof/>
              <w:lang w:val="en-CA" w:eastAsia="en-CA"/>
            </w:rPr>
            <w:drawing>
              <wp:anchor distT="0" distB="0" distL="114300" distR="114300" simplePos="0" relativeHeight="251662336" behindDoc="0" locked="0" layoutInCell="1" allowOverlap="1">
                <wp:simplePos x="0" y="0"/>
                <wp:positionH relativeFrom="margin">
                  <wp:align>center</wp:align>
                </wp:positionH>
                <wp:positionV relativeFrom="paragraph">
                  <wp:posOffset>1781810</wp:posOffset>
                </wp:positionV>
                <wp:extent cx="3133725" cy="3916680"/>
                <wp:effectExtent l="0" t="0" r="9525" b="7620"/>
                <wp:wrapThrough wrapText="bothSides">
                  <wp:wrapPolygon edited="0">
                    <wp:start x="0" y="0"/>
                    <wp:lineTo x="0" y="21537"/>
                    <wp:lineTo x="21534" y="21537"/>
                    <wp:lineTo x="21534" y="0"/>
                    <wp:lineTo x="0" y="0"/>
                  </wp:wrapPolygon>
                </wp:wrapThrough>
                <wp:docPr id="1" name="Picture 1" descr="https://upload.wikimedia.org/wikipedia/en/3/32/CBSA_Ba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2/CBSA_Bad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391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20C">
            <w:br w:type="page"/>
          </w:r>
        </w:p>
      </w:sdtContent>
    </w:sdt>
    <w:p w:rsidR="00BC02F4" w:rsidRDefault="00BC02F4">
      <w:pPr>
        <w:pStyle w:val="Heading1"/>
        <w:rPr>
          <w:rStyle w:val="Heading1Char"/>
        </w:rPr>
      </w:pPr>
    </w:p>
    <w:p w:rsidR="00BC02F4" w:rsidRDefault="00BC02F4" w:rsidP="00BC02F4">
      <w:r>
        <w:t>To: Sandra Stark</w:t>
      </w:r>
    </w:p>
    <w:p w:rsidR="00BC02F4" w:rsidRDefault="00BC02F4" w:rsidP="00BC02F4">
      <w:r>
        <w:t xml:space="preserve">From: </w:t>
      </w:r>
      <w:proofErr w:type="spellStart"/>
      <w:r>
        <w:t>Séreil</w:t>
      </w:r>
      <w:proofErr w:type="spellEnd"/>
      <w:r>
        <w:t>-Vann Phlek</w:t>
      </w:r>
    </w:p>
    <w:p w:rsidR="00BC02F4" w:rsidRDefault="00BC02F4" w:rsidP="00BC02F4">
      <w:r>
        <w:t xml:space="preserve">Date: August </w:t>
      </w:r>
      <w:r w:rsidR="000C6B7C">
        <w:t>24</w:t>
      </w:r>
      <w:r>
        <w:t xml:space="preserve">, 2017 </w:t>
      </w:r>
    </w:p>
    <w:p w:rsidR="00BC02F4" w:rsidRDefault="00BC02F4" w:rsidP="00BC02F4">
      <w:r>
        <w:t>Subject: Computer Science Co-op Work Report</w:t>
      </w:r>
    </w:p>
    <w:p w:rsidR="00A65A5C" w:rsidRDefault="00A65A5C" w:rsidP="00BC02F4"/>
    <w:p w:rsidR="00A65A5C" w:rsidRDefault="00A65A5C" w:rsidP="00A65A5C">
      <w:pPr>
        <w:pStyle w:val="Heading1"/>
      </w:pPr>
      <w:r>
        <w:t>Introduction</w:t>
      </w:r>
    </w:p>
    <w:p w:rsidR="00233228" w:rsidRDefault="00A65A5C" w:rsidP="00A65A5C">
      <w:r>
        <w:t xml:space="preserve">In order to gain work experience, I participated in a Cooperative Education and Internship </w:t>
      </w:r>
      <w:r w:rsidR="00A537DA">
        <w:t>Program (</w:t>
      </w:r>
      <w:r>
        <w:t xml:space="preserve">Co-op) at the Canada Border Services </w:t>
      </w:r>
      <w:r w:rsidR="00A537DA">
        <w:t>Agency (</w:t>
      </w:r>
      <w:r>
        <w:t>CBSA) from May 1</w:t>
      </w:r>
      <w:r w:rsidRPr="00A65A5C">
        <w:rPr>
          <w:vertAlign w:val="superscript"/>
        </w:rPr>
        <w:t>st</w:t>
      </w:r>
      <w:r>
        <w:t>, 2017 to August 23</w:t>
      </w:r>
      <w:r w:rsidRPr="00A65A5C">
        <w:rPr>
          <w:vertAlign w:val="superscript"/>
        </w:rPr>
        <w:t>rd</w:t>
      </w:r>
      <w:r>
        <w:t>, 2017</w:t>
      </w:r>
      <w:r w:rsidR="00233228">
        <w:t>.</w:t>
      </w:r>
      <w:r>
        <w:t xml:space="preserve"> I </w:t>
      </w:r>
      <w:r w:rsidR="00233228">
        <w:t>held a position</w:t>
      </w:r>
      <w:r>
        <w:t xml:space="preserve"> in a </w:t>
      </w:r>
      <w:r w:rsidR="00233228">
        <w:t>software/application testing team named</w:t>
      </w:r>
      <w:r>
        <w:t xml:space="preserve"> YTST</w:t>
      </w:r>
      <w:r w:rsidR="00233228">
        <w:t xml:space="preserve"> which</w:t>
      </w:r>
      <w:r>
        <w:t xml:space="preserve"> was supervised by </w:t>
      </w:r>
      <w:hyperlink r:id="rId11" w:history="1">
        <w:r w:rsidRPr="00311A8B">
          <w:rPr>
            <w:rStyle w:val="Hyperlink"/>
          </w:rPr>
          <w:t>John Sander</w:t>
        </w:r>
      </w:hyperlink>
      <w:r>
        <w:t>.</w:t>
      </w:r>
    </w:p>
    <w:p w:rsidR="00A537DA" w:rsidRDefault="00A537DA" w:rsidP="00A537DA">
      <w:pPr>
        <w:pStyle w:val="Heading1"/>
      </w:pPr>
      <w:r>
        <w:t>Employer</w:t>
      </w:r>
    </w:p>
    <w:p w:rsidR="00A537DA" w:rsidRPr="00A537DA" w:rsidRDefault="000C6B7C" w:rsidP="00A537DA">
      <w:r>
        <w:t>Canada Border Services Agency</w:t>
      </w:r>
      <w:r w:rsidR="00311A8B">
        <w:t xml:space="preserve"> </w:t>
      </w:r>
      <w:r>
        <w:t>(CBSA) is a federal</w:t>
      </w:r>
      <w:r w:rsidR="00311A8B">
        <w:t xml:space="preserve"> agency</w:t>
      </w:r>
      <w:r w:rsidR="00BB57BD">
        <w:t xml:space="preserve"> created on</w:t>
      </w:r>
      <w:r w:rsidR="00E939C0">
        <w:t xml:space="preserve"> December 12, 2003</w:t>
      </w:r>
      <w:r w:rsidR="00311A8B">
        <w:t xml:space="preserve"> </w:t>
      </w:r>
      <w:r w:rsidR="00BB57BD">
        <w:t xml:space="preserve">which is </w:t>
      </w:r>
      <w:r w:rsidR="00311A8B">
        <w:t>responsible for providing border services that support Canada’s security and safety</w:t>
      </w:r>
      <w:r w:rsidR="00BB57BD">
        <w:t xml:space="preserve">. The CBSA </w:t>
      </w:r>
      <w:r w:rsidR="00E939C0">
        <w:t xml:space="preserve">facilitates </w:t>
      </w:r>
      <w:r w:rsidR="00BB57BD">
        <w:t>the flow of</w:t>
      </w:r>
      <w:r w:rsidR="00E939C0">
        <w:t xml:space="preserve"> people and goods</w:t>
      </w:r>
      <w:r w:rsidR="00BB57BD">
        <w:t xml:space="preserve"> into and out of Canada</w:t>
      </w:r>
      <w:r w:rsidR="00E939C0">
        <w:t xml:space="preserve">, including animals and plants. Their motto, </w:t>
      </w:r>
      <w:r w:rsidR="00412601">
        <w:t>“</w:t>
      </w:r>
      <w:proofErr w:type="spellStart"/>
      <w:r w:rsidR="00E939C0">
        <w:t>Protectio</w:t>
      </w:r>
      <w:proofErr w:type="spellEnd"/>
      <w:r w:rsidR="00E939C0">
        <w:t xml:space="preserve">, </w:t>
      </w:r>
      <w:proofErr w:type="spellStart"/>
      <w:r w:rsidR="00E939C0">
        <w:t>Servitum</w:t>
      </w:r>
      <w:proofErr w:type="spellEnd"/>
      <w:r w:rsidR="00E939C0">
        <w:t xml:space="preserve">, </w:t>
      </w:r>
      <w:proofErr w:type="spellStart"/>
      <w:r w:rsidR="00E939C0">
        <w:t>Integritas</w:t>
      </w:r>
      <w:proofErr w:type="spellEnd"/>
      <w:r w:rsidR="00412601">
        <w:t>”, translate to “Protec</w:t>
      </w:r>
      <w:r w:rsidR="00BB57BD">
        <w:t xml:space="preserve">tion, Service, Integrity” which represents </w:t>
      </w:r>
      <w:r w:rsidR="00412601">
        <w:t xml:space="preserve">the Agency’s core values in which the Agency’s responsibilities, mandate and workforce are based. </w:t>
      </w:r>
    </w:p>
    <w:p w:rsidR="00233228" w:rsidRDefault="00233228" w:rsidP="00233228">
      <w:pPr>
        <w:pStyle w:val="Heading1"/>
      </w:pPr>
      <w:r>
        <w:t>Position</w:t>
      </w:r>
    </w:p>
    <w:p w:rsidR="00233228" w:rsidRDefault="00233228" w:rsidP="00233228">
      <w:r>
        <w:t xml:space="preserve">My official position title at CBSA was </w:t>
      </w:r>
      <w:r w:rsidR="00275BFF">
        <w:t>“</w:t>
      </w:r>
      <w:r>
        <w:t>CO-OP College</w:t>
      </w:r>
      <w:r w:rsidR="00275BFF">
        <w:t>”,</w:t>
      </w:r>
      <w:r w:rsidR="00755E09">
        <w:t xml:space="preserve"> a</w:t>
      </w:r>
      <w:r w:rsidR="00275BFF">
        <w:t xml:space="preserve"> proper position title would most likely be Software/Application Tester</w:t>
      </w:r>
      <w:r>
        <w:t>. As a tester in YTST, my main tasks were to improve, correct, and possibly creat</w:t>
      </w:r>
      <w:r w:rsidR="00A537DA">
        <w:t>e new automated testing scripts for applications called IPIL Air and IPIL Highway</w:t>
      </w:r>
      <w:r w:rsidR="00F60002">
        <w:t xml:space="preserve"> as well as reporting defects when finding them</w:t>
      </w:r>
      <w:r w:rsidR="00A537DA">
        <w:t xml:space="preserve">. However, I also participated in weekly </w:t>
      </w:r>
      <w:r w:rsidR="000C6B7C">
        <w:t>JAD sessions</w:t>
      </w:r>
      <w:r w:rsidR="00A537DA">
        <w:t xml:space="preserve"> to discuss current t</w:t>
      </w:r>
      <w:r w:rsidR="00F60002">
        <w:t xml:space="preserve">asks at hand, the state of how the development is going, the </w:t>
      </w:r>
      <w:r w:rsidR="00BB57BD">
        <w:t xml:space="preserve">status of the </w:t>
      </w:r>
      <w:r w:rsidR="00BB57BD">
        <w:lastRenderedPageBreak/>
        <w:t xml:space="preserve">individual tasks of each member </w:t>
      </w:r>
      <w:r w:rsidR="000C6B7C">
        <w:t>of YTST, brain storming about testing strategies, etc.</w:t>
      </w:r>
    </w:p>
    <w:p w:rsidR="00120E71" w:rsidRDefault="00120E71" w:rsidP="00120E71">
      <w:pPr>
        <w:pStyle w:val="Heading1"/>
      </w:pPr>
      <w:r>
        <w:t>Technical Environment</w:t>
      </w:r>
    </w:p>
    <w:p w:rsidR="0041292A" w:rsidRPr="0041292A" w:rsidRDefault="0041292A" w:rsidP="0041292A">
      <w:pPr>
        <w:pStyle w:val="Heading2"/>
      </w:pPr>
      <w:r>
        <w:t>hardware</w:t>
      </w:r>
      <w:r w:rsidR="008D57A5">
        <w:t xml:space="preserve"> &amp; operating system</w:t>
      </w:r>
    </w:p>
    <w:p w:rsidR="0041292A" w:rsidRDefault="000679AD" w:rsidP="000679AD">
      <w:r>
        <w:t>At CBSA, I was provided with two workstation</w:t>
      </w:r>
      <w:r w:rsidR="00BB57BD">
        <w:t>s. I</w:t>
      </w:r>
      <w:r>
        <w:t>n my case both were utilizing a dual core CPU, 8GB of RAM,</w:t>
      </w:r>
      <w:r w:rsidR="00BB57BD">
        <w:t xml:space="preserve"> and</w:t>
      </w:r>
      <w:r>
        <w:t xml:space="preserve"> Windows 7 32-bit</w:t>
      </w:r>
      <w:r w:rsidR="00BB57BD">
        <w:t xml:space="preserve"> architecture</w:t>
      </w:r>
      <w:r>
        <w:t>.</w:t>
      </w:r>
    </w:p>
    <w:p w:rsidR="0041292A" w:rsidRDefault="0041292A" w:rsidP="0041292A">
      <w:pPr>
        <w:pStyle w:val="Heading2"/>
      </w:pPr>
      <w:r>
        <w:t>software</w:t>
      </w:r>
    </w:p>
    <w:p w:rsidR="000679AD" w:rsidRDefault="000679AD" w:rsidP="000679AD">
      <w:r>
        <w:t>On my machines, Unified Functional Testing</w:t>
      </w:r>
      <w:r w:rsidR="00AA0DD9">
        <w:t xml:space="preserve"> </w:t>
      </w:r>
      <w:r>
        <w:t xml:space="preserve">(UFT) 12.01 </w:t>
      </w:r>
      <w:r w:rsidR="00AA0DD9">
        <w:t>was</w:t>
      </w:r>
      <w:r>
        <w:t xml:space="preserve"> instal</w:t>
      </w:r>
      <w:r w:rsidR="00AA0DD9">
        <w:t>led which is a vital tool for testers to write scripts in VBScript in order to test applications. UFT was connected to Application Lifecycle Management (ALM) which helps supervise the state of applications. Both UFT and ALM were created by Hewlett Packard (HP Enterprise) for application de</w:t>
      </w:r>
      <w:r w:rsidR="0041292A">
        <w:t>velopment and testing purposes.</w:t>
      </w:r>
    </w:p>
    <w:p w:rsidR="0041292A" w:rsidRDefault="008D57A5" w:rsidP="0041292A">
      <w:pPr>
        <w:pStyle w:val="Heading2"/>
      </w:pPr>
      <w:r>
        <w:t>Programming Languages</w:t>
      </w:r>
    </w:p>
    <w:p w:rsidR="0041292A" w:rsidRDefault="008D57A5" w:rsidP="0041292A">
      <w:r>
        <w:t>HP UFT only supports Visual Basic Scripting Edition (VBScript) which is a procedural language. Applications were connected to IBM DB2 database which used SQL.</w:t>
      </w:r>
    </w:p>
    <w:p w:rsidR="008D57A5" w:rsidRDefault="008D57A5" w:rsidP="008D57A5">
      <w:pPr>
        <w:pStyle w:val="Heading2"/>
      </w:pPr>
      <w:r>
        <w:t>Databases</w:t>
      </w:r>
    </w:p>
    <w:p w:rsidR="00D67E4C" w:rsidRDefault="008D57A5" w:rsidP="00D67E4C">
      <w:r>
        <w:t>As previously mentioned, all applications were c</w:t>
      </w:r>
      <w:r w:rsidR="00D67E4C">
        <w:t>onnected to an IBM DB2 database</w:t>
      </w:r>
      <w:r w:rsidR="00C95274">
        <w:t>.</w:t>
      </w:r>
    </w:p>
    <w:p w:rsidR="006A623C" w:rsidRDefault="006A623C" w:rsidP="00D67E4C">
      <w:pPr>
        <w:pStyle w:val="Heading1"/>
      </w:pPr>
      <w:r>
        <w:t>Applications of</w:t>
      </w:r>
      <w:r w:rsidR="00916946">
        <w:t xml:space="preserve"> Skills acquired in Computer Science</w:t>
      </w:r>
    </w:p>
    <w:p w:rsidR="00323343" w:rsidRDefault="00916946" w:rsidP="006A623C">
      <w:r>
        <w:t>During my co-op, I used a great amount of skills that I learned and acquired in Computer Science at Heritage College, this includes my technical skills from my programming courses such as Web Programming, Programming, and Database Management. T</w:t>
      </w:r>
      <w:r w:rsidR="00E70B1B">
        <w:t>hese courses helped me with learning UFT 12.01 and VBScript as well as helping me with the creation and maintenance of scripts.</w:t>
      </w:r>
      <w:r w:rsidR="00A058DF">
        <w:t xml:space="preserve"> Courses like Interpersonal Relationships and </w:t>
      </w:r>
      <w:r w:rsidR="003231C0">
        <w:t>Business Information Systems</w:t>
      </w:r>
      <w:r w:rsidR="00A058DF">
        <w:t xml:space="preserve"> helped me with the common communication happening in electronic or oral forms.</w:t>
      </w:r>
      <w:r w:rsidR="003231C0">
        <w:t xml:space="preserve"> The Systems course helped me with </w:t>
      </w:r>
      <w:r w:rsidR="00323343">
        <w:t>understanding the business logic in applications and the current state of development.</w:t>
      </w:r>
    </w:p>
    <w:p w:rsidR="00323343" w:rsidRDefault="00323343" w:rsidP="00323343">
      <w:pPr>
        <w:pStyle w:val="Heading1"/>
      </w:pPr>
      <w:r>
        <w:lastRenderedPageBreak/>
        <w:t>Skills acquired</w:t>
      </w:r>
    </w:p>
    <w:p w:rsidR="00323343" w:rsidRPr="00323343" w:rsidRDefault="00323343" w:rsidP="00323343">
      <w:r>
        <w:t>During my time at CBSA, I learned a lot</w:t>
      </w:r>
      <w:r w:rsidR="00451EFD">
        <w:t xml:space="preserve"> about </w:t>
      </w:r>
      <w:r>
        <w:t xml:space="preserve">interpersonal skills, </w:t>
      </w:r>
      <w:r w:rsidR="00451EFD">
        <w:t>I believe that being in a professional environment helped me develop a professional attitude towards other people at work. I’ve also learned a few t</w:t>
      </w:r>
      <w:r w:rsidR="00F86503">
        <w:t>echnical skills,</w:t>
      </w:r>
      <w:r w:rsidR="00871054">
        <w:t xml:space="preserve"> while maintaining other people</w:t>
      </w:r>
      <w:r w:rsidR="00530C8A">
        <w:t>s’</w:t>
      </w:r>
      <w:r w:rsidR="00871054">
        <w:t xml:space="preserve"> script</w:t>
      </w:r>
      <w:r w:rsidR="00530C8A">
        <w:t>s and</w:t>
      </w:r>
      <w:r w:rsidR="00871054">
        <w:t xml:space="preserve"> I’ve developed the ability to read and understand other people</w:t>
      </w:r>
      <w:r w:rsidR="00530C8A">
        <w:t>s’ code better. T</w:t>
      </w:r>
      <w:r w:rsidR="00871054">
        <w:t xml:space="preserve">his is something I need to develop even further but after doing it constantly </w:t>
      </w:r>
      <w:r w:rsidR="00530C8A">
        <w:t>during this work term,</w:t>
      </w:r>
      <w:r w:rsidR="00871054">
        <w:t xml:space="preserve"> I believe I’ve gotten much better at it. </w:t>
      </w:r>
      <w:r w:rsidR="00451EFD">
        <w:t>I’ve</w:t>
      </w:r>
      <w:r w:rsidR="00F86503">
        <w:t xml:space="preserve"> also</w:t>
      </w:r>
      <w:r w:rsidR="00451EFD">
        <w:t xml:space="preserve"> learned a lot about how large and complex applications are connected to each other and</w:t>
      </w:r>
      <w:r w:rsidR="00530C8A">
        <w:t xml:space="preserve"> how they</w:t>
      </w:r>
      <w:r w:rsidR="00451EFD">
        <w:t xml:space="preserve"> have to share resources</w:t>
      </w:r>
      <w:r w:rsidR="00F86503">
        <w:t xml:space="preserve"> which has really opened my eyes as to why I should be making my code as efficient and robust as possible</w:t>
      </w:r>
      <w:r w:rsidR="009672BD">
        <w:t>. This observance w</w:t>
      </w:r>
      <w:r w:rsidR="00F86503">
        <w:t>as something I was only able to see due to my position as</w:t>
      </w:r>
      <w:r w:rsidR="00530C8A">
        <w:t xml:space="preserve"> a tester which had to test many</w:t>
      </w:r>
      <w:r w:rsidR="00F86503">
        <w:t xml:space="preserve"> applications built by different teams</w:t>
      </w:r>
      <w:r w:rsidR="006C39F8">
        <w:t xml:space="preserve">. </w:t>
      </w:r>
      <w:r w:rsidR="001D522D">
        <w:t xml:space="preserve">Working at CBSA </w:t>
      </w:r>
      <w:r w:rsidR="00530C8A">
        <w:t>has also taught me to be more</w:t>
      </w:r>
      <w:r w:rsidR="00D20687">
        <w:t xml:space="preserve"> patient. D</w:t>
      </w:r>
      <w:r w:rsidR="00530C8A">
        <w:t xml:space="preserve">ue to the bureaucracy within the government, there were many times where delays </w:t>
      </w:r>
      <w:r w:rsidR="00D20687">
        <w:t>were inevitable which gave me a lot of free time to deal with</w:t>
      </w:r>
      <w:r w:rsidR="00DE196F">
        <w:t>. I</w:t>
      </w:r>
      <w:r w:rsidR="00D20687">
        <w:t>t is within these times where I learned to take the initiat</w:t>
      </w:r>
      <w:r w:rsidR="00DE196F">
        <w:t>ive and do productive things with my free time whether it was about improving my technical skills or interpersonal skills.</w:t>
      </w:r>
      <w:bookmarkStart w:id="5" w:name="_GoBack"/>
      <w:bookmarkEnd w:id="5"/>
    </w:p>
    <w:p w:rsidR="00D67E4C" w:rsidRDefault="00D67E4C" w:rsidP="00D67E4C">
      <w:pPr>
        <w:pStyle w:val="Heading1"/>
      </w:pPr>
      <w:r>
        <w:t>Evaluation</w:t>
      </w:r>
    </w:p>
    <w:p w:rsidR="00B63923" w:rsidRDefault="00F24FBB" w:rsidP="00F24FBB">
      <w:pPr>
        <w:pStyle w:val="Heading2"/>
      </w:pPr>
      <w:r>
        <w:t>Preparation</w:t>
      </w:r>
    </w:p>
    <w:p w:rsidR="00F24FBB" w:rsidRPr="00F24FBB" w:rsidRDefault="00F24FBB" w:rsidP="00F24FBB">
      <w:r>
        <w:t>I believe I was properly prepared for the co-op, my entry at CBSA went quite smoothly. As for how technically prepared I was, I would say I was mentally prepared for the technical challenges that would come with learning a new tool and a new scripting language.</w:t>
      </w:r>
    </w:p>
    <w:p w:rsidR="00F24FBB" w:rsidRDefault="00F24FBB" w:rsidP="00F24FBB">
      <w:pPr>
        <w:pStyle w:val="Heading2"/>
      </w:pPr>
      <w:r>
        <w:t>Highlight</w:t>
      </w:r>
    </w:p>
    <w:p w:rsidR="00F24FBB" w:rsidRPr="00F24FBB" w:rsidRDefault="00D22FA0" w:rsidP="00F24FBB">
      <w:r>
        <w:t>The highlight of this summer was being able to get very c</w:t>
      </w:r>
      <w:r w:rsidR="00530C8A">
        <w:t>omplex scripts up and running. T</w:t>
      </w:r>
      <w:r>
        <w:t xml:space="preserve">hese scripts never worked from the start and I was able to make them more robust and reliable as scripts. As long as the applications don’t change too much, the scripts should be able to run for a while and adding new sets of data to test should be quite easy even for someone who hasn’t touched the script at all as long as that person </w:t>
      </w:r>
      <w:r w:rsidR="00530C8A">
        <w:t xml:space="preserve">knows </w:t>
      </w:r>
      <w:r>
        <w:t>UFT 12.01 a bit.</w:t>
      </w:r>
    </w:p>
    <w:p w:rsidR="00F24FBB" w:rsidRDefault="00F24FBB" w:rsidP="00F24FBB">
      <w:pPr>
        <w:pStyle w:val="Heading2"/>
      </w:pPr>
      <w:r>
        <w:t>Suggestions</w:t>
      </w:r>
    </w:p>
    <w:p w:rsidR="00F24FBB" w:rsidRDefault="004911BA" w:rsidP="00F24FBB">
      <w:r>
        <w:t xml:space="preserve">If the student was provided with the set of tools and language that would be used during co-op, the student could try to learn these tools ahead of time in order to </w:t>
      </w:r>
      <w:r>
        <w:lastRenderedPageBreak/>
        <w:t>work much earlier.</w:t>
      </w:r>
      <w:r w:rsidR="008767F4">
        <w:t xml:space="preserve"> It would also be great to somehow get access to what the student needs in order to do work</w:t>
      </w:r>
      <w:r w:rsidR="00552E6A">
        <w:t xml:space="preserve"> before the student starts working</w:t>
      </w:r>
      <w:r w:rsidR="001D5FA8">
        <w:t>, perhaps getting access</w:t>
      </w:r>
      <w:r w:rsidR="008767F4">
        <w:t>. It took me over a month in order to actually be able to work, during that month, all I was able to do was read up on the tools which quickly got boring.</w:t>
      </w:r>
    </w:p>
    <w:p w:rsidR="007B4DCC" w:rsidRDefault="00F24FBB" w:rsidP="007B4DCC">
      <w:pPr>
        <w:pStyle w:val="Heading1"/>
      </w:pPr>
      <w:r>
        <w:t>Conclusion</w:t>
      </w:r>
    </w:p>
    <w:p w:rsidR="00D67E4C" w:rsidRPr="00D67E4C" w:rsidRDefault="007B4DCC" w:rsidP="00D67E4C">
      <w:r>
        <w:t>Working at the Canada Border Services Agency was a wonderful</w:t>
      </w:r>
      <w:r w:rsidR="00BF4816">
        <w:t xml:space="preserve"> experience, as i</w:t>
      </w:r>
      <w:r>
        <w:t xml:space="preserve">t is a place where </w:t>
      </w:r>
      <w:r w:rsidR="00504A6D">
        <w:t xml:space="preserve">I learned a lot, </w:t>
      </w:r>
      <w:r>
        <w:t xml:space="preserve">improved </w:t>
      </w:r>
      <w:r w:rsidR="0001221E">
        <w:t>my programming skills</w:t>
      </w:r>
      <w:r w:rsidR="00BF4816">
        <w:t xml:space="preserve"> and interpersonal skills</w:t>
      </w:r>
      <w:r w:rsidR="0001221E">
        <w:t xml:space="preserve"> and learn</w:t>
      </w:r>
      <w:r w:rsidR="00504A6D">
        <w:t>ed</w:t>
      </w:r>
      <w:r w:rsidR="00BB57BD">
        <w:t xml:space="preserve"> a</w:t>
      </w:r>
      <w:r w:rsidR="0001221E">
        <w:t xml:space="preserve"> new set of </w:t>
      </w:r>
      <w:r w:rsidR="00755E09">
        <w:t>tools to add to my repertoire</w:t>
      </w:r>
      <w:r w:rsidR="00504A6D">
        <w:t xml:space="preserve">. As well as acquiring new skills, CBSA also </w:t>
      </w:r>
      <w:r w:rsidR="00BF4816">
        <w:t xml:space="preserve">taught me </w:t>
      </w:r>
      <w:r w:rsidR="00504A6D">
        <w:t xml:space="preserve">about the public sector and </w:t>
      </w:r>
      <w:r w:rsidR="00BF4816">
        <w:t>its m</w:t>
      </w:r>
      <w:r w:rsidR="00504A6D">
        <w:t xml:space="preserve">any opportunities that it offers </w:t>
      </w:r>
      <w:r w:rsidR="007851B0">
        <w:t>to its employees which has allowed me to meet many people who were genuinely interested in their jobs.</w:t>
      </w:r>
      <w:r w:rsidR="002606DC">
        <w:t xml:space="preserve"> I am quite excited to </w:t>
      </w:r>
      <w:r w:rsidR="00507577">
        <w:t>explore</w:t>
      </w:r>
      <w:r w:rsidR="002606DC">
        <w:t xml:space="preserve"> choices</w:t>
      </w:r>
      <w:r w:rsidR="00507577">
        <w:t xml:space="preserve"> and find the one</w:t>
      </w:r>
      <w:r w:rsidR="002606DC">
        <w:t xml:space="preserve"> that will allow me to advance </w:t>
      </w:r>
      <w:r w:rsidR="00BB57BD">
        <w:t xml:space="preserve">my </w:t>
      </w:r>
      <w:r w:rsidR="002606DC">
        <w:t>career while also giving me the opportunity to flourish as a person</w:t>
      </w:r>
      <w:r w:rsidR="007851B0">
        <w:t>.</w:t>
      </w:r>
    </w:p>
    <w:p w:rsidR="008D57A5" w:rsidRPr="008D57A5" w:rsidRDefault="008D57A5" w:rsidP="008D57A5"/>
    <w:bookmarkEnd w:id="4"/>
    <w:bookmarkEnd w:id="3"/>
    <w:bookmarkEnd w:id="2"/>
    <w:bookmarkEnd w:id="1"/>
    <w:bookmarkEnd w:id="0"/>
    <w:p w:rsidR="00D9411C" w:rsidRDefault="00D9411C"/>
    <w:sectPr w:rsidR="00D9411C">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3E6" w:rsidRDefault="007823E6">
      <w:pPr>
        <w:spacing w:before="0" w:after="0" w:line="240" w:lineRule="auto"/>
      </w:pPr>
      <w:r>
        <w:separator/>
      </w:r>
    </w:p>
  </w:endnote>
  <w:endnote w:type="continuationSeparator" w:id="0">
    <w:p w:rsidR="007823E6" w:rsidRDefault="007823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11C" w:rsidRDefault="00F6120C">
    <w:pPr>
      <w:pStyle w:val="Footer"/>
    </w:pPr>
    <w:r>
      <w:t xml:space="preserve">Page </w:t>
    </w:r>
    <w:r>
      <w:fldChar w:fldCharType="begin"/>
    </w:r>
    <w:r>
      <w:instrText xml:space="preserve"> PAGE  \* Arabic  \* MERGEFORMAT </w:instrText>
    </w:r>
    <w:r>
      <w:fldChar w:fldCharType="separate"/>
    </w:r>
    <w:r w:rsidR="00DE196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3E6" w:rsidRDefault="007823E6">
      <w:pPr>
        <w:spacing w:before="0" w:after="0" w:line="240" w:lineRule="auto"/>
      </w:pPr>
      <w:r>
        <w:separator/>
      </w:r>
    </w:p>
  </w:footnote>
  <w:footnote w:type="continuationSeparator" w:id="0">
    <w:p w:rsidR="007823E6" w:rsidRDefault="007823E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F4"/>
    <w:rsid w:val="0001221E"/>
    <w:rsid w:val="00016ED8"/>
    <w:rsid w:val="000679AD"/>
    <w:rsid w:val="000B715B"/>
    <w:rsid w:val="000C6B7C"/>
    <w:rsid w:val="00120E71"/>
    <w:rsid w:val="001D522D"/>
    <w:rsid w:val="001D5FA8"/>
    <w:rsid w:val="00203CAC"/>
    <w:rsid w:val="00233228"/>
    <w:rsid w:val="002606DC"/>
    <w:rsid w:val="00275BFF"/>
    <w:rsid w:val="00311A8B"/>
    <w:rsid w:val="003231C0"/>
    <w:rsid w:val="00323343"/>
    <w:rsid w:val="00412601"/>
    <w:rsid w:val="0041292A"/>
    <w:rsid w:val="00451EFD"/>
    <w:rsid w:val="004911BA"/>
    <w:rsid w:val="00504A6D"/>
    <w:rsid w:val="00507577"/>
    <w:rsid w:val="00530C8A"/>
    <w:rsid w:val="00552E6A"/>
    <w:rsid w:val="006A623C"/>
    <w:rsid w:val="006C39F8"/>
    <w:rsid w:val="00755E09"/>
    <w:rsid w:val="007823E6"/>
    <w:rsid w:val="007851B0"/>
    <w:rsid w:val="007A4C30"/>
    <w:rsid w:val="007B4DCC"/>
    <w:rsid w:val="007E31EB"/>
    <w:rsid w:val="00871054"/>
    <w:rsid w:val="008767F4"/>
    <w:rsid w:val="008D57A5"/>
    <w:rsid w:val="00916946"/>
    <w:rsid w:val="00955844"/>
    <w:rsid w:val="009672BD"/>
    <w:rsid w:val="00A048CA"/>
    <w:rsid w:val="00A058DF"/>
    <w:rsid w:val="00A537DA"/>
    <w:rsid w:val="00A65A5C"/>
    <w:rsid w:val="00AA0DD9"/>
    <w:rsid w:val="00B63923"/>
    <w:rsid w:val="00BB57BD"/>
    <w:rsid w:val="00BC02F4"/>
    <w:rsid w:val="00BE5D5B"/>
    <w:rsid w:val="00BF4816"/>
    <w:rsid w:val="00C94C70"/>
    <w:rsid w:val="00C95274"/>
    <w:rsid w:val="00D20687"/>
    <w:rsid w:val="00D22FA0"/>
    <w:rsid w:val="00D51522"/>
    <w:rsid w:val="00D67E4C"/>
    <w:rsid w:val="00D9411C"/>
    <w:rsid w:val="00DE196F"/>
    <w:rsid w:val="00E70B1B"/>
    <w:rsid w:val="00E939C0"/>
    <w:rsid w:val="00F24FBB"/>
    <w:rsid w:val="00F60002"/>
    <w:rsid w:val="00F6120C"/>
    <w:rsid w:val="00F86503"/>
    <w:rsid w:val="00FC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0597334-9CBC-40D4-971F-D20F370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F4"/>
    <w:rPr>
      <w:sz w:val="24"/>
    </w:rPr>
  </w:style>
  <w:style w:type="paragraph" w:styleId="Heading1">
    <w:name w:val="heading 1"/>
    <w:basedOn w:val="Normal"/>
    <w:next w:val="Normal"/>
    <w:link w:val="Heading1Char"/>
    <w:uiPriority w:val="1"/>
    <w:qFormat/>
    <w:rsid w:val="00BC02F4"/>
    <w:pPr>
      <w:keepNext/>
      <w:keepLines/>
      <w:spacing w:before="600" w:after="60"/>
      <w:outlineLvl w:val="0"/>
    </w:pPr>
    <w:rPr>
      <w:rFonts w:asciiTheme="majorHAnsi" w:eastAsiaTheme="majorEastAsia" w:hAnsiTheme="majorHAnsi" w:cstheme="majorBidi"/>
      <w:color w:val="00A0B8" w:themeColor="accent1"/>
      <w:sz w:val="36"/>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BC02F4"/>
    <w:rPr>
      <w:rFonts w:asciiTheme="majorHAnsi" w:eastAsiaTheme="majorEastAsia" w:hAnsiTheme="majorHAnsi" w:cstheme="majorBidi"/>
      <w:color w:val="00A0B8" w:themeColor="accent1"/>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hn.Sander@cbsa-asfc.gc.c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39F75FF5414BAA871482DBB7759C2C"/>
        <w:category>
          <w:name w:val="General"/>
          <w:gallery w:val="placeholder"/>
        </w:category>
        <w:types>
          <w:type w:val="bbPlcHdr"/>
        </w:types>
        <w:behaviors>
          <w:behavior w:val="content"/>
        </w:behaviors>
        <w:guid w:val="{A9C3CC6E-E700-4249-96A0-CEC52AE4E300}"/>
      </w:docPartPr>
      <w:docPartBody>
        <w:p w:rsidR="00DE7F15" w:rsidRDefault="00C77110">
          <w:pPr>
            <w:pStyle w:val="BB39F75FF5414BAA871482DBB7759C2C"/>
          </w:pPr>
          <w:r>
            <w:t>[Name]</w:t>
          </w:r>
        </w:p>
      </w:docPartBody>
    </w:docPart>
    <w:docPart>
      <w:docPartPr>
        <w:name w:val="E8B1B61ADEE84CAD8C3102B8AF9E6032"/>
        <w:category>
          <w:name w:val="General"/>
          <w:gallery w:val="placeholder"/>
        </w:category>
        <w:types>
          <w:type w:val="bbPlcHdr"/>
        </w:types>
        <w:behaviors>
          <w:behavior w:val="content"/>
        </w:behaviors>
        <w:guid w:val="{0D06943F-DB4C-4F6A-A8E0-258A04FE0C36}"/>
      </w:docPartPr>
      <w:docPartBody>
        <w:p w:rsidR="00DE7F15" w:rsidRDefault="00C77110">
          <w:pPr>
            <w:pStyle w:val="E8B1B61ADEE84CAD8C3102B8AF9E6032"/>
          </w:pPr>
          <w:r>
            <w:t>[Course Title]</w:t>
          </w:r>
        </w:p>
      </w:docPartBody>
    </w:docPart>
    <w:docPart>
      <w:docPartPr>
        <w:name w:val="CAD5289CC9304C4285094BC66BA02A14"/>
        <w:category>
          <w:name w:val="General"/>
          <w:gallery w:val="placeholder"/>
        </w:category>
        <w:types>
          <w:type w:val="bbPlcHdr"/>
        </w:types>
        <w:behaviors>
          <w:behavior w:val="content"/>
        </w:behaviors>
        <w:guid w:val="{C52D59F2-3A6B-467E-8B5A-3E180BF66F40}"/>
      </w:docPartPr>
      <w:docPartBody>
        <w:p w:rsidR="00DE7F15" w:rsidRDefault="00C77110">
          <w:pPr>
            <w:pStyle w:val="CAD5289CC9304C4285094BC66BA02A1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15"/>
    <w:rsid w:val="000F7821"/>
    <w:rsid w:val="004433D3"/>
    <w:rsid w:val="00C77110"/>
    <w:rsid w:val="00DE7F15"/>
    <w:rsid w:val="00DF3C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DAD176D08D9145A09EA2FE69F358544F">
    <w:name w:val="DAD176D08D9145A09EA2FE69F358544F"/>
  </w:style>
  <w:style w:type="paragraph" w:customStyle="1" w:styleId="BB39F75FF5414BAA871482DBB7759C2C">
    <w:name w:val="BB39F75FF5414BAA871482DBB7759C2C"/>
  </w:style>
  <w:style w:type="paragraph" w:customStyle="1" w:styleId="E8B1B61ADEE84CAD8C3102B8AF9E6032">
    <w:name w:val="E8B1B61ADEE84CAD8C3102B8AF9E6032"/>
  </w:style>
  <w:style w:type="paragraph" w:customStyle="1" w:styleId="CAD5289CC9304C4285094BC66BA02A14">
    <w:name w:val="CAD5289CC9304C4285094BC66BA0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2017-08-24T00:00:00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629C43F-1399-4DC5-B64A-CB7FD2C9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670</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Science Work Report</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Work Report</dc:title>
  <dc:subject>Co-op Report</dc:subject>
  <dc:creator>Phlek, Sereil-Vann</dc:creator>
  <cp:keywords>Computer Science</cp:keywords>
  <cp:lastModifiedBy>Phlek, Sereil-Vann</cp:lastModifiedBy>
  <cp:revision>30</cp:revision>
  <dcterms:created xsi:type="dcterms:W3CDTF">2017-08-11T13:44:00Z</dcterms:created>
  <dcterms:modified xsi:type="dcterms:W3CDTF">2017-08-22T18:38:00Z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