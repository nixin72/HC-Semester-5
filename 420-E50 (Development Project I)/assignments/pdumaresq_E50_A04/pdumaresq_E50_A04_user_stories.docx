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C338F2" w14:paraId="3020D8D9" w14:textId="77777777">
        <w:trPr>
          <w:trHeight w:hRule="exact" w:val="720"/>
          <w:jc w:val="right"/>
        </w:trPr>
        <w:tc>
          <w:tcPr>
            <w:tcW w:w="2088" w:type="dxa"/>
            <w:vAlign w:val="bottom"/>
          </w:tcPr>
          <w:p w14:paraId="6075C596" w14:textId="00D04C0D" w:rsidR="00C338F2" w:rsidRDefault="007D0E0F">
            <w:pPr>
              <w:pStyle w:val="Date"/>
            </w:pPr>
            <w:sdt>
              <w:sdtPr>
                <w:alias w:val="Date"/>
                <w:tag w:val=""/>
                <w:id w:val="1592654403"/>
                <w:placeholder>
                  <w:docPart w:val="0A10A5AEF69F40D6AB38F3202D301BE1"/>
                </w:placeholder>
                <w:dataBinding w:prefixMappings="xmlns:ns0='http://schemas.microsoft.com/office/2006/coverPageProps' " w:xpath="/ns0:CoverPageProperties[1]/ns0:PublishDate[1]" w:storeItemID="{55AF091B-3C7A-41E3-B477-F2FDAA23CFDA}"/>
                <w:date w:fullDate="2017-09-12T00:00:00Z">
                  <w:dateFormat w:val="MM.d.yyyy"/>
                  <w:lid w:val="en-US"/>
                  <w:storeMappedDataAs w:val="dateTime"/>
                  <w:calendar w:val="gregorian"/>
                </w:date>
              </w:sdtPr>
              <w:sdtEndPr/>
              <w:sdtContent>
                <w:r w:rsidR="00E943AA">
                  <w:t>09.12</w:t>
                </w:r>
                <w:r w:rsidR="00BE2DE9">
                  <w:t>.2017</w:t>
                </w:r>
              </w:sdtContent>
            </w:sdt>
          </w:p>
        </w:tc>
        <w:tc>
          <w:tcPr>
            <w:tcW w:w="288" w:type="dxa"/>
            <w:vAlign w:val="bottom"/>
          </w:tcPr>
          <w:p w14:paraId="212A06C0" w14:textId="77777777" w:rsidR="00C338F2" w:rsidRDefault="00C338F2"/>
        </w:tc>
        <w:tc>
          <w:tcPr>
            <w:tcW w:w="8424" w:type="dxa"/>
            <w:vAlign w:val="bottom"/>
          </w:tcPr>
          <w:p w14:paraId="6451C5DF" w14:textId="77777777" w:rsidR="00C338F2" w:rsidRDefault="007D0E0F">
            <w:pPr>
              <w:pStyle w:val="Title"/>
            </w:pPr>
            <w:sdt>
              <w:sdtPr>
                <w:alias w:val="Title"/>
                <w:tag w:val=""/>
                <w:id w:val="21604194"/>
                <w:placeholder>
                  <w:docPart w:val="FEA90E911D244F4F9DFCB83BD9BBD402"/>
                </w:placeholder>
                <w:dataBinding w:prefixMappings="xmlns:ns0='http://purl.org/dc/elements/1.1/' xmlns:ns1='http://schemas.openxmlformats.org/package/2006/metadata/core-properties' " w:xpath="/ns1:coreProperties[1]/ns0:title[1]" w:storeItemID="{6C3C8BC8-F283-45AE-878A-BAB7291924A1}"/>
                <w:text/>
              </w:sdtPr>
              <w:sdtEndPr/>
              <w:sdtContent>
                <w:r w:rsidR="00BE2DE9">
                  <w:t>User Stories</w:t>
                </w:r>
              </w:sdtContent>
            </w:sdt>
          </w:p>
        </w:tc>
      </w:tr>
      <w:tr w:rsidR="00C338F2" w14:paraId="4292224E" w14:textId="77777777">
        <w:trPr>
          <w:trHeight w:hRule="exact" w:val="86"/>
          <w:jc w:val="right"/>
        </w:trPr>
        <w:tc>
          <w:tcPr>
            <w:tcW w:w="2088" w:type="dxa"/>
            <w:shd w:val="clear" w:color="auto" w:fill="000000" w:themeFill="text1"/>
          </w:tcPr>
          <w:p w14:paraId="772BD8B1" w14:textId="77777777" w:rsidR="00C338F2" w:rsidRDefault="00C338F2"/>
        </w:tc>
        <w:tc>
          <w:tcPr>
            <w:tcW w:w="288" w:type="dxa"/>
          </w:tcPr>
          <w:p w14:paraId="6824F2AA" w14:textId="77777777" w:rsidR="00C338F2" w:rsidRDefault="00C338F2"/>
        </w:tc>
        <w:tc>
          <w:tcPr>
            <w:tcW w:w="8424" w:type="dxa"/>
            <w:shd w:val="clear" w:color="auto" w:fill="000000" w:themeFill="text1"/>
          </w:tcPr>
          <w:p w14:paraId="6C7E410B" w14:textId="77777777" w:rsidR="00C338F2" w:rsidRDefault="00C338F2"/>
        </w:tc>
      </w:tr>
    </w:tbl>
    <w:p w14:paraId="7B3AE5F8" w14:textId="77777777" w:rsidR="00C338F2" w:rsidRDefault="00F3664F">
      <w:r>
        <w:rPr>
          <w:noProof/>
        </w:rPr>
        <mc:AlternateContent>
          <mc:Choice Requires="wps">
            <w:drawing>
              <wp:anchor distT="0" distB="0" distL="114300" distR="114300" simplePos="0" relativeHeight="251659264" behindDoc="0" locked="0" layoutInCell="1" allowOverlap="1" wp14:anchorId="62B66DE0" wp14:editId="0BA2081D">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9FF53" w14:textId="77777777" w:rsidR="00C338F2" w:rsidRDefault="00F3664F">
                            <w:pPr>
                              <w:pStyle w:val="FormHeading"/>
                            </w:pPr>
                            <w:r>
                              <w:t>To</w:t>
                            </w:r>
                          </w:p>
                          <w:p w14:paraId="7D14FC33" w14:textId="77777777" w:rsidR="00C338F2" w:rsidRDefault="00BE2DE9">
                            <w:pPr>
                              <w:pStyle w:val="FormText"/>
                            </w:pPr>
                            <w:r>
                              <w:t>Richard Chan</w:t>
                            </w:r>
                          </w:p>
                          <w:p w14:paraId="291C23B2" w14:textId="77777777" w:rsidR="00C338F2" w:rsidRDefault="00F3664F">
                            <w:pPr>
                              <w:pStyle w:val="FormHeading"/>
                            </w:pPr>
                            <w:r>
                              <w:t>From</w:t>
                            </w:r>
                          </w:p>
                          <w:p w14:paraId="37921E2F" w14:textId="77777777" w:rsidR="00C338F2" w:rsidRDefault="00BE2DE9" w:rsidP="00BE2DE9">
                            <w:pPr>
                              <w:pStyle w:val="FormText"/>
                            </w:pPr>
                            <w:r>
                              <w:t>Philip Dumaresq</w:t>
                            </w:r>
                          </w:p>
                          <w:p w14:paraId="7B9CC597" w14:textId="77777777" w:rsidR="00C338F2" w:rsidRDefault="00F3664F">
                            <w:pPr>
                              <w:pStyle w:val="FormHeading"/>
                            </w:pPr>
                            <w:r>
                              <w:t>Re</w:t>
                            </w:r>
                          </w:p>
                          <w:p w14:paraId="48552DDD" w14:textId="77777777" w:rsidR="00C338F2" w:rsidRDefault="00BE2DE9">
                            <w:pPr>
                              <w:pStyle w:val="FormText"/>
                            </w:pPr>
                            <w:r>
                              <w:t>User Stories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2B66DE0"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" filled="f" stroked="f" strokeweight=".5pt">
                <v:textbox style="mso-fit-shape-to-text:t" inset="0,0,0,0">
                  <w:txbxContent>
                    <w:p w14:paraId="4489FF53" w14:textId="77777777" w:rsidR="00C338F2" w:rsidRDefault="00F3664F">
                      <w:pPr>
                        <w:pStyle w:val="FormHeading"/>
                      </w:pPr>
                      <w:r>
                        <w:t>To</w:t>
                      </w:r>
                    </w:p>
                    <w:p w14:paraId="7D14FC33" w14:textId="77777777" w:rsidR="00C338F2" w:rsidRDefault="00BE2DE9">
                      <w:pPr>
                        <w:pStyle w:val="FormText"/>
                      </w:pPr>
                      <w:r>
                        <w:t>Richard Chan</w:t>
                      </w:r>
                    </w:p>
                    <w:p w14:paraId="291C23B2" w14:textId="77777777" w:rsidR="00C338F2" w:rsidRDefault="00F3664F">
                      <w:pPr>
                        <w:pStyle w:val="FormHeading"/>
                      </w:pPr>
                      <w:r>
                        <w:t>From</w:t>
                      </w:r>
                    </w:p>
                    <w:p w14:paraId="37921E2F" w14:textId="77777777" w:rsidR="00C338F2" w:rsidRDefault="00BE2DE9" w:rsidP="00BE2DE9">
                      <w:pPr>
                        <w:pStyle w:val="FormText"/>
                      </w:pPr>
                      <w:r>
                        <w:t>Philip Dumaresq</w:t>
                      </w:r>
                    </w:p>
                    <w:p w14:paraId="7B9CC597" w14:textId="77777777" w:rsidR="00C338F2" w:rsidRDefault="00F3664F">
                      <w:pPr>
                        <w:pStyle w:val="FormHeading"/>
                      </w:pPr>
                      <w:r>
                        <w:t>R</w:t>
                      </w:r>
                      <w:r>
                        <w:t>e</w:t>
                      </w:r>
                    </w:p>
                    <w:p w14:paraId="48552DDD" w14:textId="77777777" w:rsidR="00C338F2" w:rsidRDefault="00BE2DE9">
                      <w:pPr>
                        <w:pStyle w:val="FormText"/>
                      </w:pPr>
                      <w:r>
                        <w:t>User Stories</w:t>
                      </w:r>
                    </w:p>
                  </w:txbxContent>
                </v:textbox>
                <w10:wrap anchorx="page" anchory="page"/>
              </v:shape>
            </w:pict>
          </mc:Fallback>
        </mc:AlternateContent>
      </w:r>
    </w:p>
    <w:p w14:paraId="1D9560EB" w14:textId="40425C21" w:rsidR="00BE2DE9" w:rsidRDefault="00BE2DE9">
      <w:r>
        <w:t xml:space="preserve">In the </w:t>
      </w:r>
      <w:r w:rsidR="007D0E0F">
        <w:t>RAC</w:t>
      </w:r>
      <w:r>
        <w:t xml:space="preserve"> system being built for Alain Beauparlant, there are 5 different actor</w:t>
      </w:r>
      <w:r w:rsidR="006632A0">
        <w:t xml:space="preserve">s involved in the system. There’s </w:t>
      </w:r>
      <w:r>
        <w:t>the c</w:t>
      </w:r>
      <w:r w:rsidR="005F3935">
        <w:t xml:space="preserve">andidates being put through the system, </w:t>
      </w:r>
      <w:r w:rsidR="001906A1">
        <w:t>the system administrator (Alain), the content specialists, Clar</w:t>
      </w:r>
      <w:bookmarkStart w:id="0" w:name="_GoBack"/>
      <w:bookmarkEnd w:id="0"/>
      <w:r w:rsidR="001906A1">
        <w:t>a, and the system’s own database.</w:t>
      </w:r>
    </w:p>
    <w:p w14:paraId="06B3DABC" w14:textId="77777777" w:rsidR="001906A1" w:rsidRDefault="00007863">
      <w:r>
        <w:t xml:space="preserve">User Stories: </w:t>
      </w:r>
    </w:p>
    <w:p w14:paraId="3CDB1D16" w14:textId="43049063" w:rsidR="00007863" w:rsidRDefault="00007863" w:rsidP="00007863">
      <w:pPr>
        <w:pStyle w:val="ListParagraph"/>
        <w:numPr>
          <w:ilvl w:val="0"/>
          <w:numId w:val="1"/>
        </w:numPr>
      </w:pPr>
      <w:r>
        <w:t>As a candidate, I want to be able to make a profile in the RA</w:t>
      </w:r>
      <w:r w:rsidR="007D0E0F">
        <w:t>C</w:t>
      </w:r>
      <w:r>
        <w:t xml:space="preserve"> system </w:t>
      </w:r>
      <w:r w:rsidR="006632A0">
        <w:t xml:space="preserve">database </w:t>
      </w:r>
      <w:r>
        <w:t>so that I can get started applying for eligibility</w:t>
      </w:r>
    </w:p>
    <w:p w14:paraId="2CB74078" w14:textId="7B683C88" w:rsidR="00E943AA" w:rsidRDefault="00E943AA" w:rsidP="00E943AA">
      <w:pPr>
        <w:pStyle w:val="ListParagraph"/>
        <w:numPr>
          <w:ilvl w:val="0"/>
          <w:numId w:val="1"/>
        </w:numPr>
      </w:pPr>
      <w:r>
        <w:t>As a candidate, I want</w:t>
      </w:r>
      <w:r w:rsidR="007D0E0F">
        <w:t xml:space="preserve"> to be able to apply for the RAC</w:t>
      </w:r>
      <w:r>
        <w:t xml:space="preserve"> system before ever needing to apply for the college.</w:t>
      </w:r>
    </w:p>
    <w:p w14:paraId="3CF7B713" w14:textId="319C88FF" w:rsidR="0027169A" w:rsidRDefault="0027169A" w:rsidP="00007863">
      <w:pPr>
        <w:pStyle w:val="ListParagraph"/>
        <w:numPr>
          <w:ilvl w:val="0"/>
          <w:numId w:val="1"/>
        </w:numPr>
      </w:pPr>
      <w:r>
        <w:t xml:space="preserve">As a candidate, I want to be able to easily browse through all courses </w:t>
      </w:r>
      <w:r w:rsidR="006632A0">
        <w:t xml:space="preserve">and competencies </w:t>
      </w:r>
      <w:r>
        <w:t xml:space="preserve">so that I can find the one I wish to apply for. </w:t>
      </w:r>
    </w:p>
    <w:p w14:paraId="063724D4" w14:textId="77777777" w:rsidR="00007863" w:rsidRDefault="00007863" w:rsidP="00007863">
      <w:pPr>
        <w:pStyle w:val="ListParagraph"/>
        <w:numPr>
          <w:ilvl w:val="0"/>
          <w:numId w:val="1"/>
        </w:numPr>
      </w:pPr>
      <w:r>
        <w:t xml:space="preserve">As a candidate, I want to be evaluate myself on various competencies so that I can </w:t>
      </w:r>
      <w:r w:rsidR="00FF46A2">
        <w:t xml:space="preserve">get placed in the program accordingly </w:t>
      </w:r>
    </w:p>
    <w:p w14:paraId="07F38411" w14:textId="483648A3" w:rsidR="00FF46A2" w:rsidRDefault="00FF46A2" w:rsidP="006632A0">
      <w:pPr>
        <w:pStyle w:val="ListParagraph"/>
        <w:numPr>
          <w:ilvl w:val="0"/>
          <w:numId w:val="1"/>
        </w:numPr>
      </w:pPr>
      <w:r>
        <w:t xml:space="preserve">As a candidate, I want to upload my resumes or previous job contracts so that I can prove I place well in the competencies. </w:t>
      </w:r>
    </w:p>
    <w:p w14:paraId="658D7053" w14:textId="4167E0EF" w:rsidR="00E943AA" w:rsidRDefault="00E943AA" w:rsidP="006632A0">
      <w:pPr>
        <w:pStyle w:val="ListParagraph"/>
        <w:numPr>
          <w:ilvl w:val="0"/>
          <w:numId w:val="1"/>
        </w:numPr>
      </w:pPr>
      <w:r>
        <w:t xml:space="preserve">As a candidate, I want this system to be mobile responsive so that I can create my profile from my phone or other mobile device. </w:t>
      </w:r>
    </w:p>
    <w:p w14:paraId="492D05DE" w14:textId="7EE3492B" w:rsidR="00F80DAB" w:rsidRDefault="00F80DAB" w:rsidP="006632A0">
      <w:pPr>
        <w:pStyle w:val="ListParagraph"/>
        <w:numPr>
          <w:ilvl w:val="0"/>
          <w:numId w:val="1"/>
        </w:numPr>
      </w:pPr>
      <w:r>
        <w:t xml:space="preserve">As a candidate, I want this system to be accessible from anywhere, so that I can create or check my profile from home. </w:t>
      </w:r>
    </w:p>
    <w:p w14:paraId="241E482F" w14:textId="63F24BFB" w:rsidR="00FF46A2" w:rsidRDefault="00FF46A2" w:rsidP="00007863">
      <w:pPr>
        <w:pStyle w:val="ListParagraph"/>
        <w:numPr>
          <w:ilvl w:val="0"/>
          <w:numId w:val="1"/>
        </w:numPr>
      </w:pPr>
      <w:r>
        <w:t xml:space="preserve">As a system administrator, I want to be notified whenever a student has completed the application process for the </w:t>
      </w:r>
      <w:r w:rsidR="007D0E0F">
        <w:t>RAC</w:t>
      </w:r>
      <w:r>
        <w:t xml:space="preserve"> so that I can continue the workflow. </w:t>
      </w:r>
    </w:p>
    <w:p w14:paraId="51A3BC09" w14:textId="76AB9D14" w:rsidR="0027169A" w:rsidRDefault="00FF46A2" w:rsidP="00664932">
      <w:pPr>
        <w:pStyle w:val="ListParagraph"/>
        <w:numPr>
          <w:ilvl w:val="0"/>
          <w:numId w:val="1"/>
        </w:numPr>
      </w:pPr>
      <w:r>
        <w:t>As a system administrator, I wan</w:t>
      </w:r>
      <w:r w:rsidR="0027169A">
        <w:t>t to be able to access the self-assessments</w:t>
      </w:r>
      <w:r w:rsidR="006632A0">
        <w:t xml:space="preserve"> and documents</w:t>
      </w:r>
      <w:r w:rsidR="0027169A">
        <w:t xml:space="preserve"> of each candidate</w:t>
      </w:r>
      <w:r w:rsidR="006632A0">
        <w:t xml:space="preserve"> so that I can </w:t>
      </w:r>
      <w:r w:rsidR="0027169A">
        <w:t xml:space="preserve">validate them for legitimacy. </w:t>
      </w:r>
    </w:p>
    <w:p w14:paraId="11718D6C" w14:textId="36208329" w:rsidR="0027169A" w:rsidRDefault="0027169A" w:rsidP="0027169A">
      <w:pPr>
        <w:pStyle w:val="ListParagraph"/>
        <w:numPr>
          <w:ilvl w:val="0"/>
          <w:numId w:val="1"/>
        </w:numPr>
      </w:pPr>
      <w:r>
        <w:t>As a system administrator, I want t</w:t>
      </w:r>
      <w:r w:rsidR="006632A0">
        <w:t xml:space="preserve">o be able to send all the files </w:t>
      </w:r>
      <w:r>
        <w:t xml:space="preserve">to a content specialist so </w:t>
      </w:r>
      <w:r w:rsidR="006632A0">
        <w:t>that they can determine if</w:t>
      </w:r>
      <w:r>
        <w:t xml:space="preserve"> the program </w:t>
      </w:r>
      <w:r w:rsidR="006632A0">
        <w:t>is a good fit</w:t>
      </w:r>
      <w:r>
        <w:t>.</w:t>
      </w:r>
    </w:p>
    <w:p w14:paraId="4C4B2E24" w14:textId="1C8E4894" w:rsidR="0027169A" w:rsidRDefault="0027169A" w:rsidP="0027169A">
      <w:pPr>
        <w:pStyle w:val="ListParagraph"/>
        <w:numPr>
          <w:ilvl w:val="0"/>
          <w:numId w:val="1"/>
        </w:numPr>
      </w:pPr>
      <w:r>
        <w:t>As a system administrator, I want to add the content specialists to the database so that I can find and contact them more easily</w:t>
      </w:r>
      <w:r w:rsidR="006632A0">
        <w:t xml:space="preserve"> again</w:t>
      </w:r>
      <w:r>
        <w:t xml:space="preserve">. </w:t>
      </w:r>
    </w:p>
    <w:p w14:paraId="4A5E0A0D" w14:textId="43243573" w:rsidR="006632A0" w:rsidRDefault="00E943AA" w:rsidP="00177E2F">
      <w:pPr>
        <w:pStyle w:val="ListParagraph"/>
        <w:numPr>
          <w:ilvl w:val="0"/>
          <w:numId w:val="1"/>
        </w:numPr>
      </w:pPr>
      <w:r>
        <w:t>As a system administrator, I want to be able to delete old candidates from the system once that candidate is no longer relevant in the process.</w:t>
      </w:r>
    </w:p>
    <w:p w14:paraId="5F234861" w14:textId="35DAA51A" w:rsidR="00E943AA" w:rsidRDefault="00E943AA" w:rsidP="00177E2F">
      <w:pPr>
        <w:pStyle w:val="ListParagraph"/>
        <w:numPr>
          <w:ilvl w:val="0"/>
          <w:numId w:val="1"/>
        </w:numPr>
      </w:pPr>
      <w:r>
        <w:t xml:space="preserve">As a system administrator, I want to be </w:t>
      </w:r>
      <w:r w:rsidR="00F80DAB">
        <w:t xml:space="preserve">to ensure that students have entered all of their personal information correctly so that we can create a proper record of the candidate. </w:t>
      </w:r>
    </w:p>
    <w:p w14:paraId="5F6B2133" w14:textId="2B8D32AF" w:rsidR="00F80DAB" w:rsidRDefault="00F80DAB" w:rsidP="00F80DAB">
      <w:pPr>
        <w:pStyle w:val="ListParagraph"/>
        <w:numPr>
          <w:ilvl w:val="0"/>
          <w:numId w:val="1"/>
        </w:numPr>
      </w:pPr>
      <w:r>
        <w:t>As a system administrator, I’d like to be able to view the information for each candidate so that I can easily contact them.</w:t>
      </w:r>
    </w:p>
    <w:p w14:paraId="71D2448D" w14:textId="12BC0278" w:rsidR="006632A0" w:rsidRDefault="006632A0" w:rsidP="006632A0">
      <w:r>
        <w:lastRenderedPageBreak/>
        <w:t xml:space="preserve">In the Marking an evaluations system being built for Allan McDonald, there are </w:t>
      </w:r>
      <w:r w:rsidR="00427112">
        <w:t>4</w:t>
      </w:r>
      <w:r>
        <w:t xml:space="preserve"> different actors in the system flow. There is both the student and the teacher, there is the system’s own database for storing marking rubrics as well as the Clara database for pulling down course information. </w:t>
      </w:r>
    </w:p>
    <w:p w14:paraId="365EA15A" w14:textId="09654B3C" w:rsidR="006632A0" w:rsidRDefault="006632A0" w:rsidP="006632A0">
      <w:r>
        <w:t xml:space="preserve">User stories: </w:t>
      </w:r>
    </w:p>
    <w:p w14:paraId="0E03F90B" w14:textId="2CE56D30" w:rsidR="006632A0" w:rsidRDefault="00DD008E" w:rsidP="006632A0">
      <w:pPr>
        <w:pStyle w:val="ListParagraph"/>
        <w:numPr>
          <w:ilvl w:val="0"/>
          <w:numId w:val="1"/>
        </w:numPr>
      </w:pPr>
      <w:r>
        <w:t xml:space="preserve">As a teacher, I want to be able to create marking rubrics so that I can evaluate my students. </w:t>
      </w:r>
    </w:p>
    <w:p w14:paraId="789A828E" w14:textId="760926BB" w:rsidR="00DD008E" w:rsidRDefault="00DD008E" w:rsidP="006632A0">
      <w:pPr>
        <w:pStyle w:val="ListParagraph"/>
        <w:numPr>
          <w:ilvl w:val="0"/>
          <w:numId w:val="1"/>
        </w:numPr>
      </w:pPr>
      <w:r>
        <w:t>As a teacher, I want to be able to create different types of marking rubrics so that I can adjust my marking to different types of assignments</w:t>
      </w:r>
    </w:p>
    <w:p w14:paraId="581FBBDC" w14:textId="51CB835E" w:rsidR="00DD008E" w:rsidRDefault="00DD008E" w:rsidP="006632A0">
      <w:pPr>
        <w:pStyle w:val="ListParagraph"/>
        <w:numPr>
          <w:ilvl w:val="0"/>
          <w:numId w:val="1"/>
        </w:numPr>
      </w:pPr>
      <w:r>
        <w:t>As a teacher, I want to be able to share my rubrics with other teachers so that they can grade the assignments as well</w:t>
      </w:r>
    </w:p>
    <w:p w14:paraId="077B8485" w14:textId="2B46D5EE" w:rsidR="00DD008E" w:rsidRDefault="00DD008E" w:rsidP="006632A0">
      <w:pPr>
        <w:pStyle w:val="ListParagraph"/>
        <w:numPr>
          <w:ilvl w:val="0"/>
          <w:numId w:val="1"/>
        </w:numPr>
      </w:pPr>
      <w:r>
        <w:t xml:space="preserve">As a teacher, I want an email to be sent to other teachers when I share rubrics with them so that they know they can begin grading the rubric. </w:t>
      </w:r>
    </w:p>
    <w:p w14:paraId="0A69322A" w14:textId="68DC0FB6" w:rsidR="00DD008E" w:rsidRDefault="00DD008E" w:rsidP="006632A0">
      <w:pPr>
        <w:pStyle w:val="ListParagraph"/>
        <w:numPr>
          <w:ilvl w:val="0"/>
          <w:numId w:val="1"/>
        </w:numPr>
      </w:pPr>
      <w:r>
        <w:t xml:space="preserve">As a teacher, I want to be able to share my rubrics with my students so that they can see the marking criteria. </w:t>
      </w:r>
    </w:p>
    <w:p w14:paraId="5D53AC21" w14:textId="2805C14C" w:rsidR="00DD008E" w:rsidRDefault="00DD008E" w:rsidP="006632A0">
      <w:pPr>
        <w:pStyle w:val="ListParagraph"/>
        <w:numPr>
          <w:ilvl w:val="0"/>
          <w:numId w:val="1"/>
        </w:numPr>
      </w:pPr>
      <w:r>
        <w:t>As a teacher, I want to be able to share my rubrics with my students so that they can evaluate their peers</w:t>
      </w:r>
    </w:p>
    <w:p w14:paraId="7FD54192" w14:textId="5E849070" w:rsidR="00DD008E" w:rsidRDefault="00DD008E" w:rsidP="006632A0">
      <w:pPr>
        <w:pStyle w:val="ListParagraph"/>
        <w:numPr>
          <w:ilvl w:val="0"/>
          <w:numId w:val="1"/>
        </w:numPr>
      </w:pPr>
      <w:r>
        <w:t xml:space="preserve">As a teacher, I want to be able to limit what the graded student so that I can remove unkind or unfair marks and eliminate any outliers in my data. </w:t>
      </w:r>
    </w:p>
    <w:p w14:paraId="7FDB07AE" w14:textId="50AA0450" w:rsidR="00DD008E" w:rsidRDefault="00DD008E" w:rsidP="006632A0">
      <w:pPr>
        <w:pStyle w:val="ListParagraph"/>
        <w:numPr>
          <w:ilvl w:val="0"/>
          <w:numId w:val="1"/>
        </w:numPr>
      </w:pPr>
      <w:r>
        <w:t xml:space="preserve">As a teacher, I want to be able to share my rubrics with my students so that they can evaluate themselves. </w:t>
      </w:r>
    </w:p>
    <w:p w14:paraId="26EA7CF0" w14:textId="77777777" w:rsidR="00DD008E" w:rsidRDefault="00DD008E" w:rsidP="00A80F93">
      <w:pPr>
        <w:pStyle w:val="ListParagraph"/>
        <w:numPr>
          <w:ilvl w:val="0"/>
          <w:numId w:val="1"/>
        </w:numPr>
      </w:pPr>
      <w:r>
        <w:t xml:space="preserve">As a teacher, I want to be able to view the statistics for each of my assignments so that I can gather data on how each of my students are doing. </w:t>
      </w:r>
    </w:p>
    <w:p w14:paraId="0C62AAFA" w14:textId="2E0A57E6" w:rsidR="00DD008E" w:rsidRDefault="00DD008E" w:rsidP="00A80F93">
      <w:pPr>
        <w:pStyle w:val="ListParagraph"/>
        <w:numPr>
          <w:ilvl w:val="0"/>
          <w:numId w:val="1"/>
        </w:numPr>
      </w:pPr>
      <w:r>
        <w:t xml:space="preserve">As a teacher, I can assign the rubric to be for an assignment out of a list of assignments for a given course so that I can keep everything organized. </w:t>
      </w:r>
    </w:p>
    <w:p w14:paraId="5DDAE174" w14:textId="6903C566" w:rsidR="00DD008E" w:rsidRDefault="00DD008E" w:rsidP="00A80F93">
      <w:pPr>
        <w:pStyle w:val="ListParagraph"/>
        <w:numPr>
          <w:ilvl w:val="0"/>
          <w:numId w:val="1"/>
        </w:numPr>
      </w:pPr>
      <w:r>
        <w:t xml:space="preserve">As a teacher, I want to be the only one who is able to see the marks for all my students so that I can uphold their privacy </w:t>
      </w:r>
    </w:p>
    <w:p w14:paraId="50B8D78F" w14:textId="5A2CAFE4" w:rsidR="00E943AA" w:rsidRDefault="00E943AA" w:rsidP="00A80F93">
      <w:pPr>
        <w:pStyle w:val="ListParagraph"/>
        <w:numPr>
          <w:ilvl w:val="0"/>
          <w:numId w:val="1"/>
        </w:numPr>
      </w:pPr>
      <w:r>
        <w:t xml:space="preserve">As a teacher, I want to be able to set timeframes on rubrics that students must grade so that I can get them back in a timely manner. </w:t>
      </w:r>
    </w:p>
    <w:p w14:paraId="7F649AA9" w14:textId="624C7A89" w:rsidR="00E943AA" w:rsidRDefault="00E943AA" w:rsidP="00A80F93">
      <w:pPr>
        <w:pStyle w:val="ListParagraph"/>
        <w:numPr>
          <w:ilvl w:val="0"/>
          <w:numId w:val="1"/>
        </w:numPr>
      </w:pPr>
      <w:r>
        <w:t>As a teacher, I want to receive an email once the timeframe is up so that I can see the statistics for who all completed their evaluations.</w:t>
      </w:r>
    </w:p>
    <w:p w14:paraId="2B05D4CE" w14:textId="5C96E209" w:rsidR="00E943AA" w:rsidRDefault="00E943AA" w:rsidP="00A80F93">
      <w:pPr>
        <w:pStyle w:val="ListParagraph"/>
        <w:numPr>
          <w:ilvl w:val="0"/>
          <w:numId w:val="1"/>
        </w:numPr>
      </w:pPr>
      <w:r>
        <w:lastRenderedPageBreak/>
        <w:t xml:space="preserve">As a teacher, I want to be able to be walked through the steps of creating a rubric so that I can learn how to do it more easily. </w:t>
      </w:r>
    </w:p>
    <w:p w14:paraId="3C86309B" w14:textId="191E9AA9" w:rsidR="00E943AA" w:rsidRDefault="00E943AA" w:rsidP="00A80F93">
      <w:pPr>
        <w:pStyle w:val="ListParagraph"/>
        <w:numPr>
          <w:ilvl w:val="0"/>
          <w:numId w:val="1"/>
        </w:numPr>
      </w:pPr>
      <w:r>
        <w:t xml:space="preserve">As a teacher, I want all of the marks to be automatically calculated so that I don’t need to worry about making those errors myself. </w:t>
      </w:r>
    </w:p>
    <w:p w14:paraId="462015F1" w14:textId="34DFC2BC" w:rsidR="00E943AA" w:rsidRDefault="00E943AA" w:rsidP="00A80F93">
      <w:pPr>
        <w:pStyle w:val="ListParagraph"/>
        <w:numPr>
          <w:ilvl w:val="0"/>
          <w:numId w:val="1"/>
        </w:numPr>
      </w:pPr>
      <w:r>
        <w:t xml:space="preserve">As a teacher, I want to be able to assess the marking that I have assigned my students to do so that I can make sure that my students give fair assessments of their peers. </w:t>
      </w:r>
    </w:p>
    <w:p w14:paraId="425B46C9" w14:textId="531D0D68" w:rsidR="00DD008E" w:rsidRDefault="00DD008E" w:rsidP="006632A0">
      <w:pPr>
        <w:pStyle w:val="ListParagraph"/>
        <w:numPr>
          <w:ilvl w:val="0"/>
          <w:numId w:val="1"/>
        </w:numPr>
      </w:pPr>
      <w:r>
        <w:t>As a student, I want to be able to receive rubrics from my teachers so that I can know what is expected of me.</w:t>
      </w:r>
    </w:p>
    <w:p w14:paraId="1C984326" w14:textId="443BF47A" w:rsidR="00DD008E" w:rsidRDefault="00DD008E" w:rsidP="006632A0">
      <w:pPr>
        <w:pStyle w:val="ListParagraph"/>
        <w:numPr>
          <w:ilvl w:val="0"/>
          <w:numId w:val="1"/>
        </w:numPr>
      </w:pPr>
      <w:r>
        <w:t>As a student, I want my peers to receive rubrics to grade me so that I can receive constructive feedback from them.</w:t>
      </w:r>
    </w:p>
    <w:p w14:paraId="7B3606F9" w14:textId="55330996" w:rsidR="00FF46A2" w:rsidRDefault="00DD008E" w:rsidP="00A147BD">
      <w:pPr>
        <w:pStyle w:val="ListParagraph"/>
        <w:numPr>
          <w:ilvl w:val="0"/>
          <w:numId w:val="1"/>
        </w:numPr>
      </w:pPr>
      <w:r>
        <w:t xml:space="preserve">As a student, I want to be able to evaluate myself so that I can see how well I think that I did given the criteria. </w:t>
      </w:r>
    </w:p>
    <w:p w14:paraId="2203A5EC" w14:textId="06923CF6" w:rsidR="00E943AA" w:rsidRDefault="00E943AA" w:rsidP="00A147BD">
      <w:pPr>
        <w:pStyle w:val="ListParagraph"/>
        <w:numPr>
          <w:ilvl w:val="0"/>
          <w:numId w:val="1"/>
        </w:numPr>
      </w:pPr>
      <w:r>
        <w:t xml:space="preserve">As a student, I want this system to be mobile responsive so that I can evaluate myself or others from my phone. </w:t>
      </w:r>
    </w:p>
    <w:p w14:paraId="33396131" w14:textId="34CDBD74" w:rsidR="00E943AA" w:rsidRDefault="00E943AA" w:rsidP="00A147BD">
      <w:pPr>
        <w:pStyle w:val="ListParagraph"/>
        <w:numPr>
          <w:ilvl w:val="0"/>
          <w:numId w:val="1"/>
        </w:numPr>
      </w:pPr>
      <w:r>
        <w:t xml:space="preserve">As a student, I want my marks to be vetted by a teacher before seeing them to get the most accurate marks as possible from my peers. </w:t>
      </w:r>
    </w:p>
    <w:sectPr w:rsidR="00E943AA">
      <w:headerReference w:type="default" r:id="rId9"/>
      <w:footerReference w:type="default" r:id="rId10"/>
      <w:footerReference w:type="firs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1BD82" w14:textId="77777777" w:rsidR="00BE2DE9" w:rsidRDefault="00BE2DE9">
      <w:pPr>
        <w:spacing w:after="0" w:line="240" w:lineRule="auto"/>
      </w:pPr>
      <w:r>
        <w:separator/>
      </w:r>
    </w:p>
    <w:p w14:paraId="3A8FE078" w14:textId="77777777" w:rsidR="00BE2DE9" w:rsidRDefault="00BE2DE9"/>
  </w:endnote>
  <w:endnote w:type="continuationSeparator" w:id="0">
    <w:p w14:paraId="5C7F3268" w14:textId="77777777" w:rsidR="00BE2DE9" w:rsidRDefault="00BE2DE9">
      <w:pPr>
        <w:spacing w:after="0" w:line="240" w:lineRule="auto"/>
      </w:pPr>
      <w:r>
        <w:continuationSeparator/>
      </w:r>
    </w:p>
    <w:p w14:paraId="16BDB9D8" w14:textId="77777777" w:rsidR="00BE2DE9" w:rsidRDefault="00BE2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C338F2" w14:paraId="388D3999" w14:textId="77777777">
      <w:trPr>
        <w:trHeight w:hRule="exact" w:val="86"/>
        <w:jc w:val="right"/>
      </w:trPr>
      <w:tc>
        <w:tcPr>
          <w:tcW w:w="10800" w:type="dxa"/>
          <w:shd w:val="clear" w:color="auto" w:fill="000000" w:themeFill="text1"/>
        </w:tcPr>
        <w:p w14:paraId="4C501D9F" w14:textId="77777777" w:rsidR="00C338F2" w:rsidRDefault="00C338F2">
          <w:pPr>
            <w:pStyle w:val="Footer"/>
            <w:rPr>
              <w:sz w:val="10"/>
              <w:szCs w:val="10"/>
            </w:rPr>
          </w:pPr>
        </w:p>
      </w:tc>
    </w:tr>
  </w:tbl>
  <w:p w14:paraId="1CE77E72" w14:textId="77777777" w:rsidR="00C338F2" w:rsidRDefault="00C338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224B9" w14:textId="77777777" w:rsidR="00196C35" w:rsidRDefault="00196C35">
    <w:pPr>
      <w:pStyle w:val="Footer"/>
    </w:pPr>
  </w:p>
  <w:p w14:paraId="35F77F2F" w14:textId="77777777" w:rsidR="00C338F2" w:rsidRDefault="00C338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B0063" w14:textId="77777777" w:rsidR="00BE2DE9" w:rsidRDefault="00BE2DE9">
      <w:pPr>
        <w:spacing w:after="0" w:line="240" w:lineRule="auto"/>
      </w:pPr>
      <w:r>
        <w:separator/>
      </w:r>
    </w:p>
    <w:p w14:paraId="783ACB99" w14:textId="77777777" w:rsidR="00BE2DE9" w:rsidRDefault="00BE2DE9"/>
  </w:footnote>
  <w:footnote w:type="continuationSeparator" w:id="0">
    <w:p w14:paraId="10712121" w14:textId="77777777" w:rsidR="00BE2DE9" w:rsidRDefault="00BE2DE9">
      <w:pPr>
        <w:spacing w:after="0" w:line="240" w:lineRule="auto"/>
      </w:pPr>
      <w:r>
        <w:continuationSeparator/>
      </w:r>
    </w:p>
    <w:p w14:paraId="5F10B5B9" w14:textId="77777777" w:rsidR="00BE2DE9" w:rsidRDefault="00BE2D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338F2" w14:paraId="319DFB31" w14:textId="77777777">
      <w:trPr>
        <w:trHeight w:hRule="exact" w:val="720"/>
        <w:jc w:val="right"/>
      </w:trPr>
      <w:sdt>
        <w:sdtPr>
          <w:alias w:val="Date"/>
          <w:tag w:val=""/>
          <w:id w:val="2064987651"/>
          <w:placeholder>
            <w:docPart w:val="FEA90E911D244F4F9DFCB83BD9BBD402"/>
          </w:placeholder>
          <w:dataBinding w:prefixMappings="xmlns:ns0='http://schemas.microsoft.com/office/2006/coverPageProps' " w:xpath="/ns0:CoverPageProperties[1]/ns0:PublishDate[1]" w:storeItemID="{55AF091B-3C7A-41E3-B477-F2FDAA23CFDA}"/>
          <w:date w:fullDate="2017-09-12T00:00:00Z">
            <w:dateFormat w:val="MM.d.yyyy"/>
            <w:lid w:val="en-US"/>
            <w:storeMappedDataAs w:val="dateTime"/>
            <w:calendar w:val="gregorian"/>
          </w:date>
        </w:sdtPr>
        <w:sdtEndPr/>
        <w:sdtContent>
          <w:tc>
            <w:tcPr>
              <w:tcW w:w="2088" w:type="dxa"/>
              <w:vAlign w:val="bottom"/>
            </w:tcPr>
            <w:p w14:paraId="1E036AB4" w14:textId="0D5E70A1" w:rsidR="00C338F2" w:rsidRDefault="00E943AA">
              <w:pPr>
                <w:pStyle w:val="Date"/>
              </w:pPr>
              <w:r>
                <w:t>09.12.2017</w:t>
              </w:r>
            </w:p>
          </w:tc>
        </w:sdtContent>
      </w:sdt>
      <w:tc>
        <w:tcPr>
          <w:tcW w:w="288" w:type="dxa"/>
          <w:vAlign w:val="bottom"/>
        </w:tcPr>
        <w:p w14:paraId="04212AE6" w14:textId="77777777" w:rsidR="00C338F2" w:rsidRDefault="00C338F2"/>
      </w:tc>
      <w:tc>
        <w:tcPr>
          <w:tcW w:w="5544" w:type="dxa"/>
          <w:vAlign w:val="bottom"/>
        </w:tcPr>
        <w:p w14:paraId="0777732E" w14:textId="77777777" w:rsidR="00C338F2" w:rsidRDefault="007D0E0F">
          <w:pPr>
            <w:pStyle w:val="Title"/>
          </w:pPr>
          <w:sdt>
            <w:sdtPr>
              <w:alias w:val="Title"/>
              <w:tag w:val=""/>
              <w:id w:val="87829287"/>
              <w:placeholder>
                <w:docPart w:val="98C8F92F64744082A00E8332E455B4B4"/>
              </w:placeholder>
              <w:dataBinding w:prefixMappings="xmlns:ns0='http://purl.org/dc/elements/1.1/' xmlns:ns1='http://schemas.openxmlformats.org/package/2006/metadata/core-properties' " w:xpath="/ns1:coreProperties[1]/ns0:title[1]" w:storeItemID="{6C3C8BC8-F283-45AE-878A-BAB7291924A1}"/>
              <w:text/>
            </w:sdtPr>
            <w:sdtEndPr/>
            <w:sdtContent>
              <w:r w:rsidR="00BE2DE9">
                <w:t>User Stories</w:t>
              </w:r>
            </w:sdtContent>
          </w:sdt>
        </w:p>
      </w:tc>
      <w:tc>
        <w:tcPr>
          <w:tcW w:w="2880" w:type="dxa"/>
          <w:vAlign w:val="bottom"/>
        </w:tcPr>
        <w:p w14:paraId="0C8A52FA" w14:textId="1F172C15" w:rsidR="00C338F2" w:rsidRDefault="00F3664F">
          <w:pPr>
            <w:pStyle w:val="Page"/>
          </w:pPr>
          <w:r>
            <w:t>Pg.</w:t>
          </w:r>
          <w:r>
            <w:fldChar w:fldCharType="begin"/>
          </w:r>
          <w:r>
            <w:instrText xml:space="preserve"> Page \# 0# </w:instrText>
          </w:r>
          <w:r>
            <w:fldChar w:fldCharType="separate"/>
          </w:r>
          <w:r w:rsidR="007D0E0F">
            <w:t>03</w:t>
          </w:r>
          <w:r>
            <w:fldChar w:fldCharType="end"/>
          </w:r>
        </w:p>
      </w:tc>
    </w:tr>
    <w:tr w:rsidR="00C338F2" w14:paraId="2866FAC2" w14:textId="77777777">
      <w:trPr>
        <w:trHeight w:hRule="exact" w:val="86"/>
        <w:jc w:val="right"/>
      </w:trPr>
      <w:tc>
        <w:tcPr>
          <w:tcW w:w="2088" w:type="dxa"/>
          <w:shd w:val="clear" w:color="auto" w:fill="000000" w:themeFill="text1"/>
        </w:tcPr>
        <w:p w14:paraId="14BA4D63" w14:textId="77777777" w:rsidR="00C338F2" w:rsidRDefault="00C338F2">
          <w:pPr>
            <w:rPr>
              <w:sz w:val="10"/>
            </w:rPr>
          </w:pPr>
        </w:p>
      </w:tc>
      <w:tc>
        <w:tcPr>
          <w:tcW w:w="288" w:type="dxa"/>
        </w:tcPr>
        <w:p w14:paraId="4A37867D" w14:textId="77777777" w:rsidR="00C338F2" w:rsidRDefault="00C338F2">
          <w:pPr>
            <w:rPr>
              <w:sz w:val="10"/>
            </w:rPr>
          </w:pPr>
        </w:p>
      </w:tc>
      <w:tc>
        <w:tcPr>
          <w:tcW w:w="5544" w:type="dxa"/>
          <w:shd w:val="clear" w:color="auto" w:fill="000000" w:themeFill="text1"/>
        </w:tcPr>
        <w:p w14:paraId="4F2F33BD" w14:textId="77777777" w:rsidR="00C338F2" w:rsidRDefault="00C338F2">
          <w:pPr>
            <w:rPr>
              <w:sz w:val="10"/>
            </w:rPr>
          </w:pPr>
        </w:p>
      </w:tc>
      <w:tc>
        <w:tcPr>
          <w:tcW w:w="2880" w:type="dxa"/>
          <w:shd w:val="clear" w:color="auto" w:fill="000000" w:themeFill="text1"/>
        </w:tcPr>
        <w:p w14:paraId="60E0BAB1" w14:textId="77777777" w:rsidR="00C338F2" w:rsidRDefault="00C338F2">
          <w:pPr>
            <w:rPr>
              <w:sz w:val="10"/>
            </w:rPr>
          </w:pPr>
        </w:p>
      </w:tc>
    </w:tr>
  </w:tbl>
  <w:p w14:paraId="11AEB1E1" w14:textId="77777777" w:rsidR="00C338F2" w:rsidRDefault="00C338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727C2"/>
    <w:multiLevelType w:val="hybridMultilevel"/>
    <w:tmpl w:val="E32EFAE4"/>
    <w:lvl w:ilvl="0" w:tplc="2AD0BB24">
      <w:start w:val="9"/>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E9"/>
    <w:rsid w:val="00007863"/>
    <w:rsid w:val="001906A1"/>
    <w:rsid w:val="00196C35"/>
    <w:rsid w:val="0027169A"/>
    <w:rsid w:val="00427112"/>
    <w:rsid w:val="005F3935"/>
    <w:rsid w:val="006632A0"/>
    <w:rsid w:val="007D0E0F"/>
    <w:rsid w:val="00BE2DE9"/>
    <w:rsid w:val="00C338F2"/>
    <w:rsid w:val="00DD008E"/>
    <w:rsid w:val="00E943AA"/>
    <w:rsid w:val="00F3664F"/>
    <w:rsid w:val="00F80DAB"/>
    <w:rsid w:val="00FF4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3A02BB5"/>
  <w15:docId w15:val="{F965A7B1-520B-4F5A-A6D5-5C62497E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 w:type="paragraph" w:styleId="ListParagraph">
    <w:name w:val="List Paragraph"/>
    <w:basedOn w:val="Normal"/>
    <w:uiPriority w:val="34"/>
    <w:semiHidden/>
    <w:qFormat/>
    <w:rsid w:val="00007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dum\AppData\Roaming\Microsoft\Templates\Business%20memo%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10A5AEF69F40D6AB38F3202D301BE1"/>
        <w:category>
          <w:name w:val="General"/>
          <w:gallery w:val="placeholder"/>
        </w:category>
        <w:types>
          <w:type w:val="bbPlcHdr"/>
        </w:types>
        <w:behaviors>
          <w:behavior w:val="content"/>
        </w:behaviors>
        <w:guid w:val="{02A9DE6F-94F9-4917-AE01-9DAB8BE0AEB6}"/>
      </w:docPartPr>
      <w:docPartBody>
        <w:p w:rsidR="003A2CE0" w:rsidRDefault="00AA698A">
          <w:pPr>
            <w:pStyle w:val="0A10A5AEF69F40D6AB38F3202D301BE1"/>
          </w:pPr>
          <w:r>
            <w:t>[Date]</w:t>
          </w:r>
        </w:p>
      </w:docPartBody>
    </w:docPart>
    <w:docPart>
      <w:docPartPr>
        <w:name w:val="FEA90E911D244F4F9DFCB83BD9BBD402"/>
        <w:category>
          <w:name w:val="General"/>
          <w:gallery w:val="placeholder"/>
        </w:category>
        <w:types>
          <w:type w:val="bbPlcHdr"/>
        </w:types>
        <w:behaviors>
          <w:behavior w:val="content"/>
        </w:behaviors>
        <w:guid w:val="{7F192E21-3BFC-4680-A618-0FAC6B9AF9CA}"/>
      </w:docPartPr>
      <w:docPartBody>
        <w:p w:rsidR="003A2CE0" w:rsidRDefault="00AA698A">
          <w:pPr>
            <w:pStyle w:val="FEA90E911D244F4F9DFCB83BD9BBD402"/>
          </w:pPr>
          <w:r>
            <w:t>Memo</w:t>
          </w:r>
        </w:p>
      </w:docPartBody>
    </w:docPart>
    <w:docPart>
      <w:docPartPr>
        <w:name w:val="98C8F92F64744082A00E8332E455B4B4"/>
        <w:category>
          <w:name w:val="General"/>
          <w:gallery w:val="placeholder"/>
        </w:category>
        <w:types>
          <w:type w:val="bbPlcHdr"/>
        </w:types>
        <w:behaviors>
          <w:behavior w:val="content"/>
        </w:behaviors>
        <w:guid w:val="{86CB9DA5-BAB1-4731-BC13-C0A91118B6CB}"/>
      </w:docPartPr>
      <w:docPartBody>
        <w:p w:rsidR="003A2CE0" w:rsidRDefault="00AA698A">
          <w:pPr>
            <w:pStyle w:val="98C8F92F64744082A00E8332E455B4B4"/>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8A"/>
    <w:rsid w:val="003A2CE0"/>
    <w:rsid w:val="00AA69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0A5AEF69F40D6AB38F3202D301BE1">
    <w:name w:val="0A10A5AEF69F40D6AB38F3202D301BE1"/>
  </w:style>
  <w:style w:type="paragraph" w:customStyle="1" w:styleId="FEA90E911D244F4F9DFCB83BD9BBD402">
    <w:name w:val="FEA90E911D244F4F9DFCB83BD9BBD402"/>
  </w:style>
  <w:style w:type="paragraph" w:customStyle="1" w:styleId="A4552583D4C84CB4B22A40C8CAB17A76">
    <w:name w:val="A4552583D4C84CB4B22A40C8CAB17A76"/>
  </w:style>
  <w:style w:type="paragraph" w:customStyle="1" w:styleId="985E7C3BE9354C27900C07DBC37D787E">
    <w:name w:val="985E7C3BE9354C27900C07DBC37D787E"/>
  </w:style>
  <w:style w:type="paragraph" w:customStyle="1" w:styleId="10CDC8A52B884DCB964C1532B82BA051">
    <w:name w:val="10CDC8A52B884DCB964C1532B82BA051"/>
  </w:style>
  <w:style w:type="paragraph" w:customStyle="1" w:styleId="4BAB838329D74DA5863430BD016EB1EA">
    <w:name w:val="4BAB838329D74DA5863430BD016EB1EA"/>
  </w:style>
  <w:style w:type="paragraph" w:customStyle="1" w:styleId="98C8F92F64744082A00E8332E455B4B4">
    <w:name w:val="98C8F92F64744082A00E8332E455B4B4"/>
  </w:style>
  <w:style w:type="paragraph" w:customStyle="1" w:styleId="BFC9169B6A3A47B2AE71347F18E7D71A">
    <w:name w:val="BFC9169B6A3A47B2AE71347F18E7D71A"/>
    <w:rsid w:val="00AA6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memo (Red and Black design)</Template>
  <TotalTime>992</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Stories</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creator>Philip Dumaresq</dc:creator>
  <cp:keywords/>
  <cp:lastModifiedBy>Admin lab</cp:lastModifiedBy>
  <cp:revision>4</cp:revision>
  <dcterms:created xsi:type="dcterms:W3CDTF">2017-09-12T00:20:00Z</dcterms:created>
  <dcterms:modified xsi:type="dcterms:W3CDTF">2017-09-13T23:55:00Z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